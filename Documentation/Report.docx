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AEDBF" w14:textId="77777777" w:rsidR="00261192" w:rsidRDefault="00261192" w:rsidP="00261192">
      <w:pPr>
        <w:pStyle w:val="Title1"/>
        <w:jc w:val="right"/>
      </w:pPr>
      <w:r>
        <w:rPr>
          <w:noProof/>
          <w:lang w:val="en-US" w:eastAsia="en-US"/>
        </w:rPr>
        <w:drawing>
          <wp:inline distT="0" distB="0" distL="0" distR="0" wp14:anchorId="20A51686" wp14:editId="785DE8FE">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140F8EA2" w14:textId="77777777" w:rsidR="00261192" w:rsidRDefault="00261192">
      <w:pPr>
        <w:pStyle w:val="Title1"/>
      </w:pPr>
      <w:r>
        <w:rPr>
          <w:noProof/>
          <w:lang w:val="en-US" w:eastAsia="en-US"/>
        </w:rPr>
        <mc:AlternateContent>
          <mc:Choice Requires="wps">
            <w:drawing>
              <wp:anchor distT="0" distB="0" distL="114300" distR="114300" simplePos="0" relativeHeight="251658240" behindDoc="0" locked="1" layoutInCell="1" allowOverlap="1" wp14:anchorId="45C06211" wp14:editId="007F0184">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51476C" w14:paraId="41E79F66" w14:textId="77777777">
                              <w:trPr>
                                <w:trHeight w:val="1338"/>
                              </w:trPr>
                              <w:tc>
                                <w:tcPr>
                                  <w:tcW w:w="5399" w:type="dxa"/>
                                  <w:tcMar>
                                    <w:left w:w="0" w:type="dxa"/>
                                    <w:right w:w="0" w:type="dxa"/>
                                  </w:tcMar>
                                  <w:vAlign w:val="bottom"/>
                                </w:tcPr>
                                <w:p w14:paraId="657AC410" w14:textId="77777777" w:rsidR="0051476C" w:rsidRPr="00935240" w:rsidRDefault="0051476C" w:rsidP="00914009">
                                  <w:pPr>
                                    <w:pStyle w:val="LEUFPSchool"/>
                                  </w:pPr>
                                  <w:r>
                                    <w:t>School of Computing</w:t>
                                  </w:r>
                                </w:p>
                                <w:p w14:paraId="31C08629" w14:textId="77777777" w:rsidR="0051476C" w:rsidRDefault="0051476C" w:rsidP="00261192">
                                  <w:pPr>
                                    <w:pStyle w:val="LEUFPFac"/>
                                  </w:pPr>
                                  <w:r>
                                    <w:t xml:space="preserve">Faculty of Engineering </w:t>
                                  </w:r>
                                </w:p>
                              </w:tc>
                            </w:tr>
                          </w:tbl>
                          <w:p w14:paraId="6DDAD0FC" w14:textId="77777777" w:rsidR="0051476C" w:rsidRDefault="0051476C" w:rsidP="0091400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51476C" w14:paraId="41E79F66" w14:textId="77777777">
                        <w:trPr>
                          <w:trHeight w:val="1338"/>
                        </w:trPr>
                        <w:tc>
                          <w:tcPr>
                            <w:tcW w:w="5399" w:type="dxa"/>
                            <w:tcMar>
                              <w:left w:w="0" w:type="dxa"/>
                              <w:right w:w="0" w:type="dxa"/>
                            </w:tcMar>
                            <w:vAlign w:val="bottom"/>
                          </w:tcPr>
                          <w:p w14:paraId="657AC410" w14:textId="77777777" w:rsidR="0051476C" w:rsidRPr="00935240" w:rsidRDefault="0051476C" w:rsidP="00914009">
                            <w:pPr>
                              <w:pStyle w:val="LEUFPSchool"/>
                            </w:pPr>
                            <w:r>
                              <w:t>School of Computing</w:t>
                            </w:r>
                          </w:p>
                          <w:p w14:paraId="31C08629" w14:textId="77777777" w:rsidR="0051476C" w:rsidRDefault="0051476C" w:rsidP="00261192">
                            <w:pPr>
                              <w:pStyle w:val="LEUFPFac"/>
                            </w:pPr>
                            <w:r>
                              <w:t xml:space="preserve">Faculty of Engineering </w:t>
                            </w:r>
                          </w:p>
                        </w:tc>
                      </w:tr>
                    </w:tbl>
                    <w:p w14:paraId="6DDAD0FC" w14:textId="77777777" w:rsidR="0051476C" w:rsidRDefault="0051476C" w:rsidP="00914009"/>
                  </w:txbxContent>
                </v:textbox>
                <w10:wrap anchorx="page" anchory="page"/>
                <w10:anchorlock/>
              </v:shape>
            </w:pict>
          </mc:Fallback>
        </mc:AlternateContent>
      </w:r>
    </w:p>
    <w:p w14:paraId="33DF92F3" w14:textId="77777777" w:rsidR="00687AEF" w:rsidRDefault="00261192">
      <w:pPr>
        <w:pStyle w:val="Title1"/>
      </w:pPr>
      <w:r>
        <w:rPr>
          <w:noProof/>
          <w:lang w:val="en-US" w:eastAsia="en-US"/>
        </w:rPr>
        <mc:AlternateContent>
          <mc:Choice Requires="wps">
            <w:drawing>
              <wp:anchor distT="0" distB="0" distL="114300" distR="114300" simplePos="0" relativeHeight="251659264" behindDoc="0" locked="1" layoutInCell="1" allowOverlap="1" wp14:anchorId="2369E88A" wp14:editId="310AC9D5">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CCE0F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DD2432">
        <w:t xml:space="preserve">Full </w:t>
      </w:r>
      <w:r w:rsidR="00687AEF">
        <w:t xml:space="preserve">Title of </w:t>
      </w:r>
      <w:r w:rsidR="00C13534">
        <w:t>Project</w:t>
      </w:r>
    </w:p>
    <w:p w14:paraId="231553AA" w14:textId="77777777" w:rsidR="00687AEF" w:rsidRDefault="00C13534" w:rsidP="00AB6233">
      <w:pPr>
        <w:pStyle w:val="Subtitle1"/>
      </w:pPr>
      <w:r>
        <w:t>Full Name of Author</w:t>
      </w:r>
    </w:p>
    <w:p w14:paraId="04375D01" w14:textId="77777777" w:rsidR="00423799" w:rsidRDefault="00C13534" w:rsidP="00AB6233">
      <w:pPr>
        <w:pStyle w:val="Subtitle1"/>
      </w:pPr>
      <w:r>
        <w:t>Submitted in accordance with the requirements for the degree of</w:t>
      </w:r>
      <w:r>
        <w:br/>
        <w:t>&lt;Name of Degree&gt;</w:t>
      </w:r>
    </w:p>
    <w:p w14:paraId="5AF7A456" w14:textId="77777777" w:rsidR="00C13534" w:rsidRPr="00C13534" w:rsidRDefault="00C13534" w:rsidP="00C13534">
      <w:pPr>
        <w:pStyle w:val="centred"/>
      </w:pPr>
      <w:r>
        <w:t>Session (e.g. 2014/2015)</w:t>
      </w:r>
    </w:p>
    <w:p w14:paraId="69686130" w14:textId="77777777" w:rsidR="005261E4" w:rsidRDefault="005261E4">
      <w:pPr>
        <w:pStyle w:val="centred"/>
      </w:pPr>
    </w:p>
    <w:p w14:paraId="6465687E" w14:textId="77777777" w:rsidR="00687AEF" w:rsidRDefault="00687AEF">
      <w:pPr>
        <w:pStyle w:val="centred"/>
      </w:pPr>
    </w:p>
    <w:p w14:paraId="2166A5DB" w14:textId="77777777" w:rsidR="00687AEF" w:rsidRDefault="00687AEF">
      <w:pPr>
        <w:pStyle w:val="centred"/>
      </w:pPr>
    </w:p>
    <w:p w14:paraId="79F5949A" w14:textId="77777777" w:rsidR="002431AF" w:rsidRDefault="003457C0" w:rsidP="002431AF">
      <w:pPr>
        <w:rPr>
          <w:i/>
        </w:rPr>
      </w:pPr>
      <w:r>
        <w:br w:type="page"/>
      </w:r>
      <w:r w:rsidR="00E57D0C">
        <w:lastRenderedPageBreak/>
        <w:t>The candidate confirms that the following have been submitted</w:t>
      </w:r>
      <w:r w:rsidR="00CB5511">
        <w:rPr>
          <w:i/>
        </w:rPr>
        <w:t>:</w:t>
      </w:r>
    </w:p>
    <w:p w14:paraId="5D52D42D" w14:textId="77777777" w:rsidR="00F306F5" w:rsidRPr="002431AF" w:rsidRDefault="00F306F5" w:rsidP="002431AF">
      <w:pPr>
        <w:rPr>
          <w:i/>
        </w:rPr>
      </w:pPr>
    </w:p>
    <w:p w14:paraId="4DA2A27B" w14:textId="77777777" w:rsidR="00687AEF" w:rsidRPr="00F306F5" w:rsidRDefault="00F306F5" w:rsidP="002431AF">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080"/>
        <w:gridCol w:w="2751"/>
        <w:gridCol w:w="3399"/>
      </w:tblGrid>
      <w:tr w:rsidR="00E57D0C" w14:paraId="39B6ACD4" w14:textId="77777777" w:rsidTr="00F306F5">
        <w:tc>
          <w:tcPr>
            <w:tcW w:w="3124" w:type="dxa"/>
          </w:tcPr>
          <w:p w14:paraId="7340243E" w14:textId="77777777" w:rsidR="00E57D0C" w:rsidRPr="00F306F5" w:rsidRDefault="00F306F5" w:rsidP="00E57D0C">
            <w:pPr>
              <w:rPr>
                <w:b/>
              </w:rPr>
            </w:pPr>
            <w:r w:rsidRPr="00F306F5">
              <w:rPr>
                <w:b/>
              </w:rPr>
              <w:t>Items</w:t>
            </w:r>
          </w:p>
        </w:tc>
        <w:tc>
          <w:tcPr>
            <w:tcW w:w="2796" w:type="dxa"/>
          </w:tcPr>
          <w:p w14:paraId="7EBB5D60" w14:textId="77777777" w:rsidR="00E57D0C" w:rsidRPr="00F306F5" w:rsidRDefault="00E57D0C" w:rsidP="002431AF">
            <w:pPr>
              <w:rPr>
                <w:b/>
              </w:rPr>
            </w:pPr>
            <w:r w:rsidRPr="00F306F5">
              <w:rPr>
                <w:b/>
              </w:rPr>
              <w:t>Format</w:t>
            </w:r>
          </w:p>
        </w:tc>
        <w:tc>
          <w:tcPr>
            <w:tcW w:w="3452" w:type="dxa"/>
          </w:tcPr>
          <w:p w14:paraId="74FA19A4" w14:textId="77777777" w:rsidR="00E57D0C" w:rsidRPr="00F306F5" w:rsidRDefault="00E57D0C" w:rsidP="002431AF">
            <w:pPr>
              <w:rPr>
                <w:b/>
              </w:rPr>
            </w:pPr>
            <w:r w:rsidRPr="00F306F5">
              <w:rPr>
                <w:b/>
              </w:rPr>
              <w:t>Recipient(s) and Date</w:t>
            </w:r>
          </w:p>
        </w:tc>
      </w:tr>
      <w:tr w:rsidR="00E57D0C" w14:paraId="6296501B" w14:textId="77777777" w:rsidTr="00F306F5">
        <w:tc>
          <w:tcPr>
            <w:tcW w:w="3124" w:type="dxa"/>
          </w:tcPr>
          <w:p w14:paraId="30110B6C" w14:textId="77777777" w:rsidR="00E57D0C" w:rsidRPr="00F306F5" w:rsidRDefault="00F306F5" w:rsidP="002431AF">
            <w:pPr>
              <w:rPr>
                <w:i/>
              </w:rPr>
            </w:pPr>
            <w:r w:rsidRPr="00F306F5">
              <w:rPr>
                <w:i/>
              </w:rPr>
              <w:t xml:space="preserve">Deliverables 1, 2, 3 </w:t>
            </w:r>
            <w:r w:rsidR="00E57D0C" w:rsidRPr="00F306F5">
              <w:rPr>
                <w:i/>
              </w:rPr>
              <w:t xml:space="preserve"> </w:t>
            </w:r>
            <w:r w:rsidRPr="00F306F5">
              <w:rPr>
                <w:i/>
              </w:rPr>
              <w:t xml:space="preserve"> </w:t>
            </w:r>
          </w:p>
        </w:tc>
        <w:tc>
          <w:tcPr>
            <w:tcW w:w="2796" w:type="dxa"/>
          </w:tcPr>
          <w:p w14:paraId="18EFEFE0" w14:textId="77777777" w:rsidR="00E57D0C" w:rsidRPr="00F306F5" w:rsidRDefault="00E57D0C" w:rsidP="002431AF">
            <w:pPr>
              <w:rPr>
                <w:i/>
              </w:rPr>
            </w:pPr>
            <w:r w:rsidRPr="00F306F5">
              <w:rPr>
                <w:i/>
              </w:rPr>
              <w:t>Report</w:t>
            </w:r>
          </w:p>
        </w:tc>
        <w:tc>
          <w:tcPr>
            <w:tcW w:w="3452" w:type="dxa"/>
          </w:tcPr>
          <w:p w14:paraId="47D21C59" w14:textId="77777777" w:rsidR="00E57D0C" w:rsidRPr="00F306F5" w:rsidRDefault="00E57D0C" w:rsidP="00E57D0C">
            <w:pPr>
              <w:rPr>
                <w:i/>
              </w:rPr>
            </w:pPr>
            <w:r w:rsidRPr="00F306F5">
              <w:rPr>
                <w:i/>
              </w:rPr>
              <w:t>SSO</w:t>
            </w:r>
            <w:r w:rsidR="00F306F5">
              <w:rPr>
                <w:i/>
              </w:rPr>
              <w:t xml:space="preserve"> (xx/xx/xx)</w:t>
            </w:r>
          </w:p>
        </w:tc>
      </w:tr>
      <w:tr w:rsidR="00E57D0C" w14:paraId="2C83D037" w14:textId="77777777" w:rsidTr="00F306F5">
        <w:tc>
          <w:tcPr>
            <w:tcW w:w="3124" w:type="dxa"/>
          </w:tcPr>
          <w:p w14:paraId="3B8C0A7A" w14:textId="77777777" w:rsidR="00E57D0C" w:rsidRPr="00F306F5" w:rsidRDefault="00F306F5" w:rsidP="00914009">
            <w:pPr>
              <w:rPr>
                <w:i/>
              </w:rPr>
            </w:pPr>
            <w:r w:rsidRPr="00F306F5">
              <w:rPr>
                <w:i/>
              </w:rPr>
              <w:t>Participant consent forms</w:t>
            </w:r>
          </w:p>
        </w:tc>
        <w:tc>
          <w:tcPr>
            <w:tcW w:w="2796" w:type="dxa"/>
          </w:tcPr>
          <w:p w14:paraId="067ACF07" w14:textId="77777777" w:rsidR="00E57D0C" w:rsidRPr="00F306F5" w:rsidRDefault="00F306F5" w:rsidP="00914009">
            <w:pPr>
              <w:rPr>
                <w:i/>
              </w:rPr>
            </w:pPr>
            <w:r w:rsidRPr="00F306F5">
              <w:rPr>
                <w:i/>
              </w:rPr>
              <w:t>Signed f</w:t>
            </w:r>
            <w:r w:rsidR="00E57D0C" w:rsidRPr="00F306F5">
              <w:rPr>
                <w:i/>
              </w:rPr>
              <w:t>orms in envelop</w:t>
            </w:r>
          </w:p>
        </w:tc>
        <w:tc>
          <w:tcPr>
            <w:tcW w:w="3452" w:type="dxa"/>
          </w:tcPr>
          <w:p w14:paraId="3064F7D1" w14:textId="77777777" w:rsidR="00E57D0C" w:rsidRPr="00F306F5" w:rsidRDefault="00E57D0C" w:rsidP="00914009">
            <w:pPr>
              <w:rPr>
                <w:i/>
              </w:rPr>
            </w:pPr>
            <w:r w:rsidRPr="00F306F5">
              <w:rPr>
                <w:i/>
              </w:rPr>
              <w:t>SSO</w:t>
            </w:r>
            <w:r w:rsidR="00F306F5">
              <w:rPr>
                <w:i/>
              </w:rPr>
              <w:t xml:space="preserve"> (xx/xx/xx)</w:t>
            </w:r>
          </w:p>
        </w:tc>
      </w:tr>
      <w:tr w:rsidR="00E57D0C" w14:paraId="593F56A6" w14:textId="77777777" w:rsidTr="00F306F5">
        <w:tc>
          <w:tcPr>
            <w:tcW w:w="3124" w:type="dxa"/>
          </w:tcPr>
          <w:p w14:paraId="57D785CD" w14:textId="77777777" w:rsidR="00E57D0C" w:rsidRPr="00F306F5" w:rsidRDefault="00F306F5" w:rsidP="002431AF">
            <w:pPr>
              <w:rPr>
                <w:i/>
              </w:rPr>
            </w:pPr>
            <w:r w:rsidRPr="00F306F5">
              <w:rPr>
                <w:i/>
              </w:rPr>
              <w:t>Deliverable 4</w:t>
            </w:r>
          </w:p>
        </w:tc>
        <w:tc>
          <w:tcPr>
            <w:tcW w:w="2796" w:type="dxa"/>
          </w:tcPr>
          <w:p w14:paraId="0234EFAE" w14:textId="77777777" w:rsidR="00E57D0C" w:rsidRPr="00F306F5" w:rsidRDefault="00E57D0C" w:rsidP="002431AF">
            <w:pPr>
              <w:rPr>
                <w:i/>
              </w:rPr>
            </w:pPr>
            <w:r w:rsidRPr="00F306F5">
              <w:rPr>
                <w:i/>
              </w:rPr>
              <w:t>Software codes or URL</w:t>
            </w:r>
          </w:p>
        </w:tc>
        <w:tc>
          <w:tcPr>
            <w:tcW w:w="3452" w:type="dxa"/>
          </w:tcPr>
          <w:p w14:paraId="43DB9065" w14:textId="77777777" w:rsidR="00E57D0C" w:rsidRPr="00F306F5" w:rsidRDefault="00F306F5" w:rsidP="002431AF">
            <w:pPr>
              <w:rPr>
                <w:i/>
              </w:rPr>
            </w:pPr>
            <w:r>
              <w:rPr>
                <w:i/>
              </w:rPr>
              <w:t>Supervisor, assessor (xx/xx/xx)</w:t>
            </w:r>
          </w:p>
        </w:tc>
      </w:tr>
      <w:tr w:rsidR="00E57D0C" w14:paraId="7D2522A9" w14:textId="77777777" w:rsidTr="00F306F5">
        <w:tc>
          <w:tcPr>
            <w:tcW w:w="3124" w:type="dxa"/>
          </w:tcPr>
          <w:p w14:paraId="6DEBF49F" w14:textId="77777777" w:rsidR="00E57D0C" w:rsidRPr="00F306F5" w:rsidRDefault="00F306F5" w:rsidP="002431AF">
            <w:pPr>
              <w:rPr>
                <w:i/>
              </w:rPr>
            </w:pPr>
            <w:r w:rsidRPr="00F306F5">
              <w:rPr>
                <w:i/>
              </w:rPr>
              <w:t>Deliverable 5</w:t>
            </w:r>
          </w:p>
        </w:tc>
        <w:tc>
          <w:tcPr>
            <w:tcW w:w="2796" w:type="dxa"/>
          </w:tcPr>
          <w:p w14:paraId="10145B32" w14:textId="77777777" w:rsidR="00E57D0C" w:rsidRPr="00F306F5" w:rsidRDefault="00E57D0C" w:rsidP="00E57D0C">
            <w:pPr>
              <w:rPr>
                <w:i/>
              </w:rPr>
            </w:pPr>
            <w:r w:rsidRPr="00F306F5">
              <w:rPr>
                <w:i/>
              </w:rPr>
              <w:t>User manuals</w:t>
            </w:r>
          </w:p>
        </w:tc>
        <w:tc>
          <w:tcPr>
            <w:tcW w:w="3452" w:type="dxa"/>
          </w:tcPr>
          <w:p w14:paraId="77FB4223" w14:textId="77777777" w:rsidR="00E57D0C" w:rsidRPr="00F306F5" w:rsidRDefault="00E57D0C" w:rsidP="002431AF">
            <w:pPr>
              <w:rPr>
                <w:i/>
              </w:rPr>
            </w:pPr>
            <w:r w:rsidRPr="00F306F5">
              <w:rPr>
                <w:i/>
              </w:rPr>
              <w:t>Client, supervisor</w:t>
            </w:r>
            <w:r w:rsidR="00F306F5">
              <w:rPr>
                <w:i/>
              </w:rPr>
              <w:t xml:space="preserve"> (xx/xx/xx)</w:t>
            </w:r>
          </w:p>
        </w:tc>
      </w:tr>
    </w:tbl>
    <w:p w14:paraId="14AFA79B" w14:textId="77777777" w:rsidR="00E57D0C" w:rsidRDefault="00E57D0C" w:rsidP="002431AF"/>
    <w:p w14:paraId="31BDA2AD" w14:textId="77777777" w:rsidR="00E378D3" w:rsidRDefault="00E378D3" w:rsidP="002431AF"/>
    <w:p w14:paraId="5316979F" w14:textId="77777777" w:rsidR="00CB5511" w:rsidRDefault="00E378D3" w:rsidP="002431AF">
      <w:r>
        <w:t>Type of Project: ____________________________________</w:t>
      </w:r>
    </w:p>
    <w:p w14:paraId="24C38142" w14:textId="77777777" w:rsidR="00CB5511" w:rsidRDefault="00CB5511" w:rsidP="002431AF"/>
    <w:p w14:paraId="7B429A4A" w14:textId="77777777" w:rsidR="00F306F5" w:rsidRDefault="00F306F5" w:rsidP="002431AF"/>
    <w:p w14:paraId="4525F681" w14:textId="77777777" w:rsidR="00F306F5" w:rsidRDefault="00F306F5" w:rsidP="002431AF"/>
    <w:p w14:paraId="5C6E82CF" w14:textId="77777777" w:rsidR="00CB5511" w:rsidRDefault="00CB5511" w:rsidP="002431AF"/>
    <w:p w14:paraId="169D3823" w14:textId="77777777" w:rsidR="00261192" w:rsidRDefault="00261192" w:rsidP="00261192">
      <w:pPr>
        <w:pStyle w:val="Footer"/>
        <w:jc w:val="both"/>
      </w:pPr>
      <w:r>
        <w:t>The candidate confirms that the work submitted is their own and the appropriate credit has been given where reference has been made to the work of others.</w:t>
      </w:r>
    </w:p>
    <w:p w14:paraId="287F50A3" w14:textId="77777777" w:rsidR="00261192" w:rsidRDefault="00261192" w:rsidP="00261192">
      <w:pPr>
        <w:pStyle w:val="Footer"/>
        <w:jc w:val="both"/>
      </w:pPr>
    </w:p>
    <w:p w14:paraId="3745405A" w14:textId="77777777" w:rsidR="00261192" w:rsidRDefault="00261192" w:rsidP="00261192">
      <w:pPr>
        <w:pStyle w:val="Footer"/>
        <w:jc w:val="both"/>
      </w:pPr>
      <w:r>
        <w:t>I understand that failure to attribute material which is obtained from another source may be considered as plagiarism.</w:t>
      </w:r>
    </w:p>
    <w:p w14:paraId="76C28CF1" w14:textId="77777777" w:rsidR="00261192" w:rsidRDefault="00261192" w:rsidP="00261192">
      <w:pPr>
        <w:pStyle w:val="Footer"/>
        <w:jc w:val="both"/>
      </w:pPr>
    </w:p>
    <w:p w14:paraId="20A5E7FF" w14:textId="77777777" w:rsidR="00261192" w:rsidRDefault="00261192" w:rsidP="00261192">
      <w:pPr>
        <w:pStyle w:val="Footer"/>
        <w:jc w:val="both"/>
      </w:pPr>
    </w:p>
    <w:p w14:paraId="17C1F197" w14:textId="77777777" w:rsidR="00261192" w:rsidRDefault="00261192" w:rsidP="00261192">
      <w:pPr>
        <w:pStyle w:val="Footer"/>
        <w:tabs>
          <w:tab w:val="clear" w:pos="8306"/>
          <w:tab w:val="right" w:leader="underscore" w:pos="9072"/>
        </w:tabs>
      </w:pPr>
      <w:r>
        <w:tab/>
        <w:t>(Signature of student)</w:t>
      </w:r>
      <w:r>
        <w:tab/>
      </w:r>
    </w:p>
    <w:p w14:paraId="065DDA11" w14:textId="77777777" w:rsidR="00FA4D96" w:rsidRDefault="00FA4D96" w:rsidP="00FA4D96"/>
    <w:p w14:paraId="59837818" w14:textId="77777777" w:rsidR="00F306F5" w:rsidRDefault="00F306F5" w:rsidP="00FA4D96"/>
    <w:p w14:paraId="23A31A38" w14:textId="77777777" w:rsidR="00F306F5" w:rsidRDefault="00F306F5" w:rsidP="00FA4D96"/>
    <w:p w14:paraId="4331A698" w14:textId="77777777" w:rsidR="00FA4D96" w:rsidRDefault="00CB5511" w:rsidP="00FA4D96">
      <w:r>
        <w:t>© &lt;Year of Submission</w:t>
      </w:r>
      <w:r w:rsidR="00FA4D96">
        <w:t>&gt; The University of Leeds and &lt;full name of candidate&gt;</w:t>
      </w:r>
    </w:p>
    <w:p w14:paraId="62D0DD4C" w14:textId="77777777" w:rsidR="00E87E2B" w:rsidRDefault="00E87E2B" w:rsidP="00E87E2B">
      <w:pPr>
        <w:pStyle w:val="Heading1"/>
      </w:pPr>
      <w:bookmarkStart w:id="0" w:name="_Toc416102645"/>
      <w:r>
        <w:lastRenderedPageBreak/>
        <w:t>Summary</w:t>
      </w:r>
      <w:bookmarkEnd w:id="0"/>
    </w:p>
    <w:p w14:paraId="01C6A2C7" w14:textId="77777777" w:rsidR="00E87E2B" w:rsidRPr="00E87E2B" w:rsidRDefault="00E87E2B" w:rsidP="00270EFA">
      <w:pPr>
        <w:jc w:val="both"/>
        <w:rPr>
          <w:i/>
        </w:rPr>
      </w:pPr>
      <w:r w:rsidRPr="00E87E2B">
        <w:rPr>
          <w:i/>
        </w:rPr>
        <w:t>&lt;</w:t>
      </w:r>
      <w:r>
        <w:rPr>
          <w:i/>
          <w:color w:val="111111"/>
        </w:rPr>
        <w:t>C</w:t>
      </w:r>
      <w:r w:rsidRPr="00E87E2B">
        <w:rPr>
          <w:i/>
          <w:color w:val="111111"/>
        </w:rPr>
        <w:t>oncise statement of the problem you intended to solve</w:t>
      </w:r>
      <w:r w:rsidRPr="00E87E2B">
        <w:rPr>
          <w:i/>
        </w:rPr>
        <w:t xml:space="preserve"> and main achievements</w:t>
      </w:r>
      <w:r w:rsidR="00270EFA">
        <w:rPr>
          <w:i/>
        </w:rPr>
        <w:t xml:space="preserve"> </w:t>
      </w:r>
      <w:r w:rsidRPr="00E87E2B">
        <w:rPr>
          <w:i/>
        </w:rPr>
        <w:t>(no more than one A4 page)&gt;</w:t>
      </w:r>
    </w:p>
    <w:p w14:paraId="3C5F4A91" w14:textId="77777777" w:rsidR="004F21EF" w:rsidRDefault="004F21EF" w:rsidP="004F21EF">
      <w:pPr>
        <w:pStyle w:val="Heading1"/>
      </w:pPr>
      <w:bookmarkStart w:id="1" w:name="_Toc416102646"/>
      <w:r>
        <w:lastRenderedPageBreak/>
        <w:t>Acknowledgements</w:t>
      </w:r>
      <w:bookmarkEnd w:id="1"/>
    </w:p>
    <w:p w14:paraId="2EBC5ED7" w14:textId="77777777" w:rsidR="004F21EF" w:rsidRDefault="00E87E2B" w:rsidP="00270EFA">
      <w:pPr>
        <w:jc w:val="both"/>
        <w:rPr>
          <w:i/>
        </w:rPr>
      </w:pPr>
      <w:r>
        <w:rPr>
          <w:i/>
        </w:rPr>
        <w:t>&lt;</w:t>
      </w:r>
      <w:r w:rsidR="00BE0117">
        <w:rPr>
          <w:i/>
        </w:rPr>
        <w:t xml:space="preserve"> Karim </w:t>
      </w:r>
      <w:proofErr w:type="spellStart"/>
      <w:r w:rsidR="00BE0117">
        <w:rPr>
          <w:i/>
        </w:rPr>
        <w:t>Djememe</w:t>
      </w:r>
      <w:proofErr w:type="spellEnd"/>
      <w:r w:rsidR="00BE0117">
        <w:rPr>
          <w:i/>
        </w:rPr>
        <w:t xml:space="preserve"> </w:t>
      </w:r>
      <w:r w:rsidR="004F21EF" w:rsidRPr="00E87E2B">
        <w:rPr>
          <w:i/>
        </w:rPr>
        <w:t>This page should contain any acknowledgements to those who have assisted with your work.  Where you have worked as part of a team, you should</w:t>
      </w:r>
      <w:r w:rsidRPr="00E87E2B">
        <w:rPr>
          <w:i/>
        </w:rPr>
        <w:t>,</w:t>
      </w:r>
      <w:r w:rsidR="004F21EF" w:rsidRPr="00E87E2B">
        <w:rPr>
          <w:i/>
        </w:rPr>
        <w:t xml:space="preserve"> </w:t>
      </w:r>
      <w:r w:rsidRPr="00E87E2B">
        <w:rPr>
          <w:i/>
        </w:rPr>
        <w:t>where appropriate, reference to any contribution made by others to the project</w:t>
      </w:r>
      <w:r>
        <w:rPr>
          <w:i/>
        </w:rPr>
        <w:t xml:space="preserve">. </w:t>
      </w:r>
    </w:p>
    <w:p w14:paraId="0B8F3780" w14:textId="77777777" w:rsidR="00E87E2B" w:rsidRPr="00E87E2B" w:rsidRDefault="00E87E2B" w:rsidP="00270EFA">
      <w:pPr>
        <w:jc w:val="both"/>
        <w:rPr>
          <w:i/>
        </w:rPr>
      </w:pPr>
      <w:r>
        <w:rPr>
          <w:i/>
        </w:rPr>
        <w:t xml:space="preserve">Note that it is not acceptable to solicit </w:t>
      </w:r>
      <w:r w:rsidR="000F071D">
        <w:rPr>
          <w:i/>
        </w:rPr>
        <w:t xml:space="preserve">assistance on </w:t>
      </w:r>
      <w:r w:rsidR="00F83B09">
        <w:rPr>
          <w:i/>
        </w:rPr>
        <w:t>‘proof reading’ which is defined as “</w:t>
      </w:r>
      <w:r w:rsidR="00F83B09" w:rsidRPr="00F83B09">
        <w:rPr>
          <w:i/>
        </w:rPr>
        <w:t>the systematic</w:t>
      </w:r>
      <w:r w:rsidR="00F83B09">
        <w:rPr>
          <w:i/>
        </w:rPr>
        <w:t xml:space="preserve"> </w:t>
      </w:r>
      <w:r w:rsidR="00F83B09" w:rsidRPr="00F83B09">
        <w:rPr>
          <w:i/>
        </w:rPr>
        <w:t>checking and identification of errors in spelling, punctuation, grammar and sentence</w:t>
      </w:r>
      <w:r w:rsidR="00F83B09">
        <w:rPr>
          <w:i/>
        </w:rPr>
        <w:t xml:space="preserve"> </w:t>
      </w:r>
      <w:r w:rsidR="00F83B09" w:rsidRPr="00F83B09">
        <w:rPr>
          <w:i/>
        </w:rPr>
        <w:t>construction, formatting and layout in the text</w:t>
      </w:r>
      <w:r w:rsidR="00F83B09">
        <w:rPr>
          <w:i/>
        </w:rPr>
        <w:t xml:space="preserve">”; see </w:t>
      </w:r>
      <w:hyperlink r:id="rId10" w:history="1">
        <w:r w:rsidR="000F071D" w:rsidRPr="00A73700">
          <w:rPr>
            <w:rStyle w:val="Hyperlink"/>
            <w:i/>
          </w:rPr>
          <w:t>http://www.leeds.ac.uk/qat/documents/policy/Proof-reading-policy.pdf</w:t>
        </w:r>
      </w:hyperlink>
      <w:r w:rsidR="00F83B09">
        <w:rPr>
          <w:i/>
        </w:rPr>
        <w:t>. &gt;</w:t>
      </w:r>
    </w:p>
    <w:p w14:paraId="1050D15D" w14:textId="77777777" w:rsidR="00687AEF" w:rsidRDefault="00A86C74">
      <w:pPr>
        <w:pStyle w:val="Heading1"/>
      </w:pPr>
      <w:bookmarkStart w:id="2" w:name="_Toc416102647"/>
      <w:r>
        <w:lastRenderedPageBreak/>
        <w:t xml:space="preserve">Table of </w:t>
      </w:r>
      <w:r w:rsidR="00687AEF">
        <w:t>Contents</w:t>
      </w:r>
      <w:bookmarkEnd w:id="2"/>
    </w:p>
    <w:p w14:paraId="077CA88B" w14:textId="77777777" w:rsidR="00112386" w:rsidRDefault="00687AEF">
      <w:pPr>
        <w:pStyle w:val="TOC1"/>
        <w:rPr>
          <w:rFonts w:asciiTheme="minorHAnsi" w:eastAsiaTheme="minorEastAsia"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112386">
        <w:rPr>
          <w:noProof/>
        </w:rPr>
        <w:t>Summary</w:t>
      </w:r>
      <w:r w:rsidR="00112386">
        <w:rPr>
          <w:noProof/>
        </w:rPr>
        <w:tab/>
      </w:r>
      <w:r w:rsidR="00112386">
        <w:rPr>
          <w:noProof/>
        </w:rPr>
        <w:fldChar w:fldCharType="begin"/>
      </w:r>
      <w:r w:rsidR="00112386">
        <w:rPr>
          <w:noProof/>
        </w:rPr>
        <w:instrText xml:space="preserve"> PAGEREF _Toc416102645 \h </w:instrText>
      </w:r>
      <w:r w:rsidR="00112386">
        <w:rPr>
          <w:noProof/>
        </w:rPr>
      </w:r>
      <w:r w:rsidR="00112386">
        <w:rPr>
          <w:noProof/>
        </w:rPr>
        <w:fldChar w:fldCharType="separate"/>
      </w:r>
      <w:r w:rsidR="00112386">
        <w:rPr>
          <w:noProof/>
        </w:rPr>
        <w:t>iii</w:t>
      </w:r>
      <w:r w:rsidR="00112386">
        <w:rPr>
          <w:noProof/>
        </w:rPr>
        <w:fldChar w:fldCharType="end"/>
      </w:r>
    </w:p>
    <w:p w14:paraId="545A821C" w14:textId="77777777" w:rsidR="00112386" w:rsidRDefault="00112386">
      <w:pPr>
        <w:pStyle w:val="TOC1"/>
        <w:rPr>
          <w:rFonts w:asciiTheme="minorHAnsi" w:eastAsiaTheme="minorEastAsia"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_Toc416102646 \h </w:instrText>
      </w:r>
      <w:r>
        <w:rPr>
          <w:noProof/>
        </w:rPr>
      </w:r>
      <w:r>
        <w:rPr>
          <w:noProof/>
        </w:rPr>
        <w:fldChar w:fldCharType="separate"/>
      </w:r>
      <w:r>
        <w:rPr>
          <w:noProof/>
        </w:rPr>
        <w:t>iv</w:t>
      </w:r>
      <w:r>
        <w:rPr>
          <w:noProof/>
        </w:rPr>
        <w:fldChar w:fldCharType="end"/>
      </w:r>
    </w:p>
    <w:p w14:paraId="2F3E4D0E" w14:textId="77777777" w:rsidR="00112386" w:rsidRDefault="00112386">
      <w:pPr>
        <w:pStyle w:val="TOC1"/>
        <w:rPr>
          <w:rFonts w:asciiTheme="minorHAnsi" w:eastAsiaTheme="minorEastAsia" w:hAnsiTheme="minorHAnsi" w:cstheme="minorBidi"/>
          <w:b w:val="0"/>
          <w:noProof/>
          <w:sz w:val="22"/>
          <w:szCs w:val="22"/>
        </w:rPr>
      </w:pPr>
      <w:r>
        <w:rPr>
          <w:noProof/>
        </w:rPr>
        <w:t>Table of Contents</w:t>
      </w:r>
      <w:r>
        <w:rPr>
          <w:noProof/>
        </w:rPr>
        <w:tab/>
      </w:r>
      <w:r>
        <w:rPr>
          <w:noProof/>
        </w:rPr>
        <w:fldChar w:fldCharType="begin"/>
      </w:r>
      <w:r>
        <w:rPr>
          <w:noProof/>
        </w:rPr>
        <w:instrText xml:space="preserve"> PAGEREF _Toc416102647 \h </w:instrText>
      </w:r>
      <w:r>
        <w:rPr>
          <w:noProof/>
        </w:rPr>
      </w:r>
      <w:r>
        <w:rPr>
          <w:noProof/>
        </w:rPr>
        <w:fldChar w:fldCharType="separate"/>
      </w:r>
      <w:r>
        <w:rPr>
          <w:noProof/>
        </w:rPr>
        <w:t>v</w:t>
      </w:r>
      <w:r>
        <w:rPr>
          <w:noProof/>
        </w:rPr>
        <w:fldChar w:fldCharType="end"/>
      </w:r>
    </w:p>
    <w:p w14:paraId="041EE69C" w14:textId="77777777" w:rsidR="00112386" w:rsidRDefault="00112386">
      <w:pPr>
        <w:pStyle w:val="TOC1"/>
        <w:rPr>
          <w:rFonts w:asciiTheme="minorHAnsi" w:eastAsiaTheme="minorEastAsia" w:hAnsiTheme="minorHAnsi" w:cstheme="minorBidi"/>
          <w:b w:val="0"/>
          <w:noProof/>
          <w:sz w:val="22"/>
          <w:szCs w:val="22"/>
        </w:rPr>
      </w:pPr>
      <w:r>
        <w:rPr>
          <w:noProof/>
        </w:rPr>
        <w:t>Introduction 1</w:t>
      </w:r>
      <w:r>
        <w:rPr>
          <w:noProof/>
        </w:rPr>
        <w:tab/>
      </w:r>
      <w:r>
        <w:rPr>
          <w:noProof/>
        </w:rPr>
        <w:fldChar w:fldCharType="begin"/>
      </w:r>
      <w:r>
        <w:rPr>
          <w:noProof/>
        </w:rPr>
        <w:instrText xml:space="preserve"> PAGEREF _Toc416102648 \h </w:instrText>
      </w:r>
      <w:r>
        <w:rPr>
          <w:noProof/>
        </w:rPr>
      </w:r>
      <w:r>
        <w:rPr>
          <w:noProof/>
        </w:rPr>
        <w:fldChar w:fldCharType="separate"/>
      </w:r>
      <w:r>
        <w:rPr>
          <w:noProof/>
        </w:rPr>
        <w:t>1</w:t>
      </w:r>
      <w:r>
        <w:rPr>
          <w:noProof/>
        </w:rPr>
        <w:fldChar w:fldCharType="end"/>
      </w:r>
    </w:p>
    <w:p w14:paraId="30819DF4" w14:textId="77777777" w:rsidR="00112386" w:rsidRDefault="00112386">
      <w:pPr>
        <w:pStyle w:val="TOC2"/>
        <w:rPr>
          <w:rFonts w:asciiTheme="minorHAnsi" w:eastAsiaTheme="minorEastAsia" w:hAnsiTheme="minorHAnsi" w:cstheme="minorBidi"/>
          <w:noProof/>
          <w:sz w:val="22"/>
          <w:szCs w:val="22"/>
        </w:rPr>
      </w:pPr>
      <w:r>
        <w:rPr>
          <w:noProof/>
        </w:rPr>
        <w:t>1.1  Project Overview</w:t>
      </w:r>
      <w:r>
        <w:rPr>
          <w:noProof/>
        </w:rPr>
        <w:tab/>
      </w:r>
      <w:r>
        <w:rPr>
          <w:noProof/>
        </w:rPr>
        <w:fldChar w:fldCharType="begin"/>
      </w:r>
      <w:r>
        <w:rPr>
          <w:noProof/>
        </w:rPr>
        <w:instrText xml:space="preserve"> PAGEREF _Toc416102649 \h </w:instrText>
      </w:r>
      <w:r>
        <w:rPr>
          <w:noProof/>
        </w:rPr>
      </w:r>
      <w:r>
        <w:rPr>
          <w:noProof/>
        </w:rPr>
        <w:fldChar w:fldCharType="separate"/>
      </w:r>
      <w:r>
        <w:rPr>
          <w:noProof/>
        </w:rPr>
        <w:t>1</w:t>
      </w:r>
      <w:r>
        <w:rPr>
          <w:noProof/>
        </w:rPr>
        <w:fldChar w:fldCharType="end"/>
      </w:r>
    </w:p>
    <w:p w14:paraId="779564B7" w14:textId="77777777" w:rsidR="00112386" w:rsidRDefault="00112386">
      <w:pPr>
        <w:pStyle w:val="TOC3"/>
        <w:rPr>
          <w:rFonts w:asciiTheme="minorHAnsi" w:eastAsiaTheme="minorEastAsia" w:hAnsiTheme="minorHAnsi" w:cstheme="minorBidi"/>
          <w:noProof/>
          <w:sz w:val="22"/>
          <w:szCs w:val="22"/>
        </w:rPr>
      </w:pPr>
      <w:r>
        <w:rPr>
          <w:noProof/>
        </w:rPr>
        <w:t>1.1.1  Problem statement.</w:t>
      </w:r>
      <w:r>
        <w:rPr>
          <w:noProof/>
        </w:rPr>
        <w:tab/>
      </w:r>
      <w:r>
        <w:rPr>
          <w:noProof/>
        </w:rPr>
        <w:fldChar w:fldCharType="begin"/>
      </w:r>
      <w:r>
        <w:rPr>
          <w:noProof/>
        </w:rPr>
        <w:instrText xml:space="preserve"> PAGEREF _Toc416102650 \h </w:instrText>
      </w:r>
      <w:r>
        <w:rPr>
          <w:noProof/>
        </w:rPr>
      </w:r>
      <w:r>
        <w:rPr>
          <w:noProof/>
        </w:rPr>
        <w:fldChar w:fldCharType="separate"/>
      </w:r>
      <w:r>
        <w:rPr>
          <w:noProof/>
        </w:rPr>
        <w:t>1</w:t>
      </w:r>
      <w:r>
        <w:rPr>
          <w:noProof/>
        </w:rPr>
        <w:fldChar w:fldCharType="end"/>
      </w:r>
    </w:p>
    <w:p w14:paraId="3945C0D5" w14:textId="77777777" w:rsidR="00112386" w:rsidRDefault="00112386">
      <w:pPr>
        <w:pStyle w:val="TOC2"/>
        <w:rPr>
          <w:rFonts w:asciiTheme="minorHAnsi" w:eastAsiaTheme="minorEastAsia" w:hAnsiTheme="minorHAnsi" w:cstheme="minorBidi"/>
          <w:noProof/>
          <w:sz w:val="22"/>
          <w:szCs w:val="22"/>
        </w:rPr>
      </w:pPr>
      <w:r>
        <w:rPr>
          <w:noProof/>
        </w:rPr>
        <w:t>1.2 Minimum Requirements</w:t>
      </w:r>
      <w:r>
        <w:rPr>
          <w:noProof/>
        </w:rPr>
        <w:tab/>
      </w:r>
      <w:r>
        <w:rPr>
          <w:noProof/>
        </w:rPr>
        <w:fldChar w:fldCharType="begin"/>
      </w:r>
      <w:r>
        <w:rPr>
          <w:noProof/>
        </w:rPr>
        <w:instrText xml:space="preserve"> PAGEREF _Toc416102651 \h </w:instrText>
      </w:r>
      <w:r>
        <w:rPr>
          <w:noProof/>
        </w:rPr>
      </w:r>
      <w:r>
        <w:rPr>
          <w:noProof/>
        </w:rPr>
        <w:fldChar w:fldCharType="separate"/>
      </w:r>
      <w:r>
        <w:rPr>
          <w:noProof/>
        </w:rPr>
        <w:t>1</w:t>
      </w:r>
      <w:r>
        <w:rPr>
          <w:noProof/>
        </w:rPr>
        <w:fldChar w:fldCharType="end"/>
      </w:r>
    </w:p>
    <w:p w14:paraId="44038B10" w14:textId="77777777" w:rsidR="00112386" w:rsidRDefault="00112386">
      <w:pPr>
        <w:pStyle w:val="TOC2"/>
        <w:rPr>
          <w:rFonts w:asciiTheme="minorHAnsi" w:eastAsiaTheme="minorEastAsia" w:hAnsiTheme="minorHAnsi" w:cstheme="minorBidi"/>
          <w:noProof/>
          <w:sz w:val="22"/>
          <w:szCs w:val="22"/>
        </w:rPr>
      </w:pPr>
      <w:r>
        <w:rPr>
          <w:noProof/>
        </w:rPr>
        <w:t>1.3 Objectives</w:t>
      </w:r>
      <w:r>
        <w:rPr>
          <w:noProof/>
        </w:rPr>
        <w:tab/>
      </w:r>
      <w:r>
        <w:rPr>
          <w:noProof/>
        </w:rPr>
        <w:fldChar w:fldCharType="begin"/>
      </w:r>
      <w:r>
        <w:rPr>
          <w:noProof/>
        </w:rPr>
        <w:instrText xml:space="preserve"> PAGEREF _Toc416102652 \h </w:instrText>
      </w:r>
      <w:r>
        <w:rPr>
          <w:noProof/>
        </w:rPr>
      </w:r>
      <w:r>
        <w:rPr>
          <w:noProof/>
        </w:rPr>
        <w:fldChar w:fldCharType="separate"/>
      </w:r>
      <w:r>
        <w:rPr>
          <w:noProof/>
        </w:rPr>
        <w:t>1</w:t>
      </w:r>
      <w:r>
        <w:rPr>
          <w:noProof/>
        </w:rPr>
        <w:fldChar w:fldCharType="end"/>
      </w:r>
    </w:p>
    <w:p w14:paraId="56FABCED" w14:textId="77777777" w:rsidR="00112386" w:rsidRDefault="00112386">
      <w:pPr>
        <w:pStyle w:val="TOC2"/>
        <w:rPr>
          <w:rFonts w:asciiTheme="minorHAnsi" w:eastAsiaTheme="minorEastAsia" w:hAnsiTheme="minorHAnsi" w:cstheme="minorBidi"/>
          <w:noProof/>
          <w:sz w:val="22"/>
          <w:szCs w:val="22"/>
        </w:rPr>
      </w:pPr>
      <w:r>
        <w:rPr>
          <w:noProof/>
        </w:rPr>
        <w:t>1.4 User Collaborative Agile Design Methodology</w:t>
      </w:r>
      <w:r>
        <w:rPr>
          <w:noProof/>
        </w:rPr>
        <w:tab/>
      </w:r>
      <w:r>
        <w:rPr>
          <w:noProof/>
        </w:rPr>
        <w:fldChar w:fldCharType="begin"/>
      </w:r>
      <w:r>
        <w:rPr>
          <w:noProof/>
        </w:rPr>
        <w:instrText xml:space="preserve"> PAGEREF _Toc416102653 \h </w:instrText>
      </w:r>
      <w:r>
        <w:rPr>
          <w:noProof/>
        </w:rPr>
      </w:r>
      <w:r>
        <w:rPr>
          <w:noProof/>
        </w:rPr>
        <w:fldChar w:fldCharType="separate"/>
      </w:r>
      <w:r>
        <w:rPr>
          <w:noProof/>
        </w:rPr>
        <w:t>1</w:t>
      </w:r>
      <w:r>
        <w:rPr>
          <w:noProof/>
        </w:rPr>
        <w:fldChar w:fldCharType="end"/>
      </w:r>
    </w:p>
    <w:p w14:paraId="6C2EC150" w14:textId="77777777" w:rsidR="00112386" w:rsidRDefault="00112386">
      <w:pPr>
        <w:pStyle w:val="TOC2"/>
        <w:rPr>
          <w:rFonts w:asciiTheme="minorHAnsi" w:eastAsiaTheme="minorEastAsia" w:hAnsiTheme="minorHAnsi" w:cstheme="minorBidi"/>
          <w:noProof/>
          <w:sz w:val="22"/>
          <w:szCs w:val="22"/>
        </w:rPr>
      </w:pPr>
      <w:r>
        <w:rPr>
          <w:noProof/>
        </w:rPr>
        <w:t>1.5 Schedule</w:t>
      </w:r>
      <w:r>
        <w:rPr>
          <w:noProof/>
        </w:rPr>
        <w:tab/>
      </w:r>
      <w:r>
        <w:rPr>
          <w:noProof/>
        </w:rPr>
        <w:fldChar w:fldCharType="begin"/>
      </w:r>
      <w:r>
        <w:rPr>
          <w:noProof/>
        </w:rPr>
        <w:instrText xml:space="preserve"> PAGEREF _Toc416102654 \h </w:instrText>
      </w:r>
      <w:r>
        <w:rPr>
          <w:noProof/>
        </w:rPr>
      </w:r>
      <w:r>
        <w:rPr>
          <w:noProof/>
        </w:rPr>
        <w:fldChar w:fldCharType="separate"/>
      </w:r>
      <w:r>
        <w:rPr>
          <w:noProof/>
        </w:rPr>
        <w:t>1</w:t>
      </w:r>
      <w:r>
        <w:rPr>
          <w:noProof/>
        </w:rPr>
        <w:fldChar w:fldCharType="end"/>
      </w:r>
    </w:p>
    <w:p w14:paraId="58BB0582" w14:textId="77777777" w:rsidR="00112386" w:rsidRDefault="00112386">
      <w:pPr>
        <w:pStyle w:val="TOC1"/>
        <w:rPr>
          <w:rFonts w:asciiTheme="minorHAnsi" w:eastAsiaTheme="minorEastAsia" w:hAnsiTheme="minorHAnsi" w:cstheme="minorBidi"/>
          <w:b w:val="0"/>
          <w:noProof/>
          <w:sz w:val="22"/>
          <w:szCs w:val="22"/>
        </w:rPr>
      </w:pPr>
      <w:r>
        <w:rPr>
          <w:noProof/>
        </w:rPr>
        <w:t>2 Background Research</w:t>
      </w:r>
      <w:r>
        <w:rPr>
          <w:noProof/>
        </w:rPr>
        <w:tab/>
      </w:r>
      <w:r>
        <w:rPr>
          <w:noProof/>
        </w:rPr>
        <w:fldChar w:fldCharType="begin"/>
      </w:r>
      <w:r>
        <w:rPr>
          <w:noProof/>
        </w:rPr>
        <w:instrText xml:space="preserve"> PAGEREF _Toc416102655 \h </w:instrText>
      </w:r>
      <w:r>
        <w:rPr>
          <w:noProof/>
        </w:rPr>
      </w:r>
      <w:r>
        <w:rPr>
          <w:noProof/>
        </w:rPr>
        <w:fldChar w:fldCharType="separate"/>
      </w:r>
      <w:r>
        <w:rPr>
          <w:noProof/>
        </w:rPr>
        <w:t>2</w:t>
      </w:r>
      <w:r>
        <w:rPr>
          <w:noProof/>
        </w:rPr>
        <w:fldChar w:fldCharType="end"/>
      </w:r>
    </w:p>
    <w:p w14:paraId="19CF385A" w14:textId="77777777" w:rsidR="00112386" w:rsidRDefault="00112386">
      <w:pPr>
        <w:pStyle w:val="TOC2"/>
        <w:rPr>
          <w:rFonts w:asciiTheme="minorHAnsi" w:eastAsiaTheme="minorEastAsia" w:hAnsiTheme="minorHAnsi" w:cstheme="minorBidi"/>
          <w:noProof/>
          <w:sz w:val="22"/>
          <w:szCs w:val="22"/>
        </w:rPr>
      </w:pPr>
      <w:r>
        <w:rPr>
          <w:noProof/>
        </w:rPr>
        <w:t>2.1 Mobile Operating Systems</w:t>
      </w:r>
      <w:r>
        <w:rPr>
          <w:noProof/>
        </w:rPr>
        <w:tab/>
      </w:r>
      <w:r>
        <w:rPr>
          <w:noProof/>
        </w:rPr>
        <w:fldChar w:fldCharType="begin"/>
      </w:r>
      <w:r>
        <w:rPr>
          <w:noProof/>
        </w:rPr>
        <w:instrText xml:space="preserve"> PAGEREF _Toc416102656 \h </w:instrText>
      </w:r>
      <w:r>
        <w:rPr>
          <w:noProof/>
        </w:rPr>
      </w:r>
      <w:r>
        <w:rPr>
          <w:noProof/>
        </w:rPr>
        <w:fldChar w:fldCharType="separate"/>
      </w:r>
      <w:r>
        <w:rPr>
          <w:noProof/>
        </w:rPr>
        <w:t>2</w:t>
      </w:r>
      <w:r>
        <w:rPr>
          <w:noProof/>
        </w:rPr>
        <w:fldChar w:fldCharType="end"/>
      </w:r>
    </w:p>
    <w:p w14:paraId="3DB18C4B" w14:textId="77777777" w:rsidR="00112386" w:rsidRDefault="00112386">
      <w:pPr>
        <w:pStyle w:val="TOC2"/>
        <w:rPr>
          <w:rFonts w:asciiTheme="minorHAnsi" w:eastAsiaTheme="minorEastAsia" w:hAnsiTheme="minorHAnsi" w:cstheme="minorBidi"/>
          <w:noProof/>
          <w:sz w:val="22"/>
          <w:szCs w:val="22"/>
        </w:rPr>
      </w:pPr>
      <w:r>
        <w:rPr>
          <w:noProof/>
        </w:rPr>
        <w:t>2.2 Programming Language For Development</w:t>
      </w:r>
      <w:r>
        <w:rPr>
          <w:noProof/>
        </w:rPr>
        <w:tab/>
      </w:r>
      <w:r>
        <w:rPr>
          <w:noProof/>
        </w:rPr>
        <w:fldChar w:fldCharType="begin"/>
      </w:r>
      <w:r>
        <w:rPr>
          <w:noProof/>
        </w:rPr>
        <w:instrText xml:space="preserve"> PAGEREF _Toc416102657 \h </w:instrText>
      </w:r>
      <w:r>
        <w:rPr>
          <w:noProof/>
        </w:rPr>
      </w:r>
      <w:r>
        <w:rPr>
          <w:noProof/>
        </w:rPr>
        <w:fldChar w:fldCharType="separate"/>
      </w:r>
      <w:r>
        <w:rPr>
          <w:noProof/>
        </w:rPr>
        <w:t>2</w:t>
      </w:r>
      <w:r>
        <w:rPr>
          <w:noProof/>
        </w:rPr>
        <w:fldChar w:fldCharType="end"/>
      </w:r>
    </w:p>
    <w:p w14:paraId="5F5FEA8B" w14:textId="77777777" w:rsidR="00112386" w:rsidRDefault="00112386">
      <w:pPr>
        <w:pStyle w:val="TOC3"/>
        <w:rPr>
          <w:rFonts w:asciiTheme="minorHAnsi" w:eastAsiaTheme="minorEastAsia" w:hAnsiTheme="minorHAnsi" w:cstheme="minorBidi"/>
          <w:noProof/>
          <w:sz w:val="22"/>
          <w:szCs w:val="22"/>
        </w:rPr>
      </w:pPr>
      <w:r>
        <w:rPr>
          <w:noProof/>
        </w:rPr>
        <w:t>Objective C</w:t>
      </w:r>
      <w:r>
        <w:rPr>
          <w:noProof/>
        </w:rPr>
        <w:tab/>
      </w:r>
      <w:r>
        <w:rPr>
          <w:noProof/>
        </w:rPr>
        <w:fldChar w:fldCharType="begin"/>
      </w:r>
      <w:r>
        <w:rPr>
          <w:noProof/>
        </w:rPr>
        <w:instrText xml:space="preserve"> PAGEREF _Toc416102658 \h </w:instrText>
      </w:r>
      <w:r>
        <w:rPr>
          <w:noProof/>
        </w:rPr>
      </w:r>
      <w:r>
        <w:rPr>
          <w:noProof/>
        </w:rPr>
        <w:fldChar w:fldCharType="separate"/>
      </w:r>
      <w:r>
        <w:rPr>
          <w:noProof/>
        </w:rPr>
        <w:t>2</w:t>
      </w:r>
      <w:r>
        <w:rPr>
          <w:noProof/>
        </w:rPr>
        <w:fldChar w:fldCharType="end"/>
      </w:r>
    </w:p>
    <w:p w14:paraId="7DB5B367" w14:textId="77777777" w:rsidR="00112386" w:rsidRDefault="00112386">
      <w:pPr>
        <w:pStyle w:val="TOC2"/>
        <w:rPr>
          <w:rFonts w:asciiTheme="minorHAnsi" w:eastAsiaTheme="minorEastAsia" w:hAnsiTheme="minorHAnsi" w:cstheme="minorBidi"/>
          <w:noProof/>
          <w:sz w:val="22"/>
          <w:szCs w:val="22"/>
        </w:rPr>
      </w:pPr>
      <w:r>
        <w:rPr>
          <w:noProof/>
        </w:rPr>
        <w:t>2.3 REST Frameworks</w:t>
      </w:r>
      <w:r>
        <w:rPr>
          <w:noProof/>
        </w:rPr>
        <w:tab/>
      </w:r>
      <w:r>
        <w:rPr>
          <w:noProof/>
        </w:rPr>
        <w:fldChar w:fldCharType="begin"/>
      </w:r>
      <w:r>
        <w:rPr>
          <w:noProof/>
        </w:rPr>
        <w:instrText xml:space="preserve"> PAGEREF _Toc416102659 \h </w:instrText>
      </w:r>
      <w:r>
        <w:rPr>
          <w:noProof/>
        </w:rPr>
      </w:r>
      <w:r>
        <w:rPr>
          <w:noProof/>
        </w:rPr>
        <w:fldChar w:fldCharType="separate"/>
      </w:r>
      <w:r>
        <w:rPr>
          <w:noProof/>
        </w:rPr>
        <w:t>2</w:t>
      </w:r>
      <w:r>
        <w:rPr>
          <w:noProof/>
        </w:rPr>
        <w:fldChar w:fldCharType="end"/>
      </w:r>
    </w:p>
    <w:p w14:paraId="3EB07F9D" w14:textId="77777777" w:rsidR="00112386" w:rsidRDefault="00112386">
      <w:pPr>
        <w:pStyle w:val="TOC2"/>
        <w:rPr>
          <w:rFonts w:asciiTheme="minorHAnsi" w:eastAsiaTheme="minorEastAsia" w:hAnsiTheme="minorHAnsi" w:cstheme="minorBidi"/>
          <w:noProof/>
          <w:sz w:val="22"/>
          <w:szCs w:val="22"/>
        </w:rPr>
      </w:pPr>
      <w:r>
        <w:rPr>
          <w:noProof/>
        </w:rPr>
        <w:t>2.4 XML Conversion Libraries</w:t>
      </w:r>
      <w:r>
        <w:rPr>
          <w:noProof/>
        </w:rPr>
        <w:tab/>
      </w:r>
      <w:r>
        <w:rPr>
          <w:noProof/>
        </w:rPr>
        <w:fldChar w:fldCharType="begin"/>
      </w:r>
      <w:r>
        <w:rPr>
          <w:noProof/>
        </w:rPr>
        <w:instrText xml:space="preserve"> PAGEREF _Toc416102660 \h </w:instrText>
      </w:r>
      <w:r>
        <w:rPr>
          <w:noProof/>
        </w:rPr>
      </w:r>
      <w:r>
        <w:rPr>
          <w:noProof/>
        </w:rPr>
        <w:fldChar w:fldCharType="separate"/>
      </w:r>
      <w:r>
        <w:rPr>
          <w:noProof/>
        </w:rPr>
        <w:t>2</w:t>
      </w:r>
      <w:r>
        <w:rPr>
          <w:noProof/>
        </w:rPr>
        <w:fldChar w:fldCharType="end"/>
      </w:r>
    </w:p>
    <w:p w14:paraId="141C73FE" w14:textId="77777777" w:rsidR="00112386" w:rsidRDefault="00112386">
      <w:pPr>
        <w:pStyle w:val="TOC2"/>
        <w:rPr>
          <w:rFonts w:asciiTheme="minorHAnsi" w:eastAsiaTheme="minorEastAsia" w:hAnsiTheme="minorHAnsi" w:cstheme="minorBidi"/>
          <w:noProof/>
          <w:sz w:val="22"/>
          <w:szCs w:val="22"/>
        </w:rPr>
      </w:pPr>
      <w:r>
        <w:rPr>
          <w:noProof/>
        </w:rPr>
        <w:t>2.5 Integrated Development Environment</w:t>
      </w:r>
      <w:r>
        <w:rPr>
          <w:noProof/>
        </w:rPr>
        <w:tab/>
      </w:r>
      <w:r>
        <w:rPr>
          <w:noProof/>
        </w:rPr>
        <w:fldChar w:fldCharType="begin"/>
      </w:r>
      <w:r>
        <w:rPr>
          <w:noProof/>
        </w:rPr>
        <w:instrText xml:space="preserve"> PAGEREF _Toc416102661 \h </w:instrText>
      </w:r>
      <w:r>
        <w:rPr>
          <w:noProof/>
        </w:rPr>
      </w:r>
      <w:r>
        <w:rPr>
          <w:noProof/>
        </w:rPr>
        <w:fldChar w:fldCharType="separate"/>
      </w:r>
      <w:r>
        <w:rPr>
          <w:noProof/>
        </w:rPr>
        <w:t>3</w:t>
      </w:r>
      <w:r>
        <w:rPr>
          <w:noProof/>
        </w:rPr>
        <w:fldChar w:fldCharType="end"/>
      </w:r>
    </w:p>
    <w:p w14:paraId="229A9577" w14:textId="77777777" w:rsidR="00112386" w:rsidRDefault="00112386">
      <w:pPr>
        <w:pStyle w:val="TOC3"/>
        <w:rPr>
          <w:rFonts w:asciiTheme="minorHAnsi" w:eastAsiaTheme="minorEastAsia" w:hAnsiTheme="minorHAnsi" w:cstheme="minorBidi"/>
          <w:noProof/>
          <w:sz w:val="22"/>
          <w:szCs w:val="22"/>
        </w:rPr>
      </w:pPr>
      <w:r>
        <w:rPr>
          <w:noProof/>
        </w:rPr>
        <w:t>2.5.1 IOS</w:t>
      </w:r>
      <w:r>
        <w:rPr>
          <w:noProof/>
        </w:rPr>
        <w:tab/>
      </w:r>
      <w:r>
        <w:rPr>
          <w:noProof/>
        </w:rPr>
        <w:fldChar w:fldCharType="begin"/>
      </w:r>
      <w:r>
        <w:rPr>
          <w:noProof/>
        </w:rPr>
        <w:instrText xml:space="preserve"> PAGEREF _Toc416102662 \h </w:instrText>
      </w:r>
      <w:r>
        <w:rPr>
          <w:noProof/>
        </w:rPr>
      </w:r>
      <w:r>
        <w:rPr>
          <w:noProof/>
        </w:rPr>
        <w:fldChar w:fldCharType="separate"/>
      </w:r>
      <w:r>
        <w:rPr>
          <w:noProof/>
        </w:rPr>
        <w:t>3</w:t>
      </w:r>
      <w:r>
        <w:rPr>
          <w:noProof/>
        </w:rPr>
        <w:fldChar w:fldCharType="end"/>
      </w:r>
    </w:p>
    <w:p w14:paraId="1F64C6EE" w14:textId="77777777" w:rsidR="00112386" w:rsidRDefault="00112386">
      <w:pPr>
        <w:pStyle w:val="TOC3"/>
        <w:rPr>
          <w:rFonts w:asciiTheme="minorHAnsi" w:eastAsiaTheme="minorEastAsia" w:hAnsiTheme="minorHAnsi" w:cstheme="minorBidi"/>
          <w:noProof/>
          <w:sz w:val="22"/>
          <w:szCs w:val="22"/>
        </w:rPr>
      </w:pPr>
      <w:r>
        <w:rPr>
          <w:noProof/>
        </w:rPr>
        <w:t>2.5.2 Java</w:t>
      </w:r>
      <w:r>
        <w:rPr>
          <w:noProof/>
        </w:rPr>
        <w:tab/>
      </w:r>
      <w:r>
        <w:rPr>
          <w:noProof/>
        </w:rPr>
        <w:fldChar w:fldCharType="begin"/>
      </w:r>
      <w:r>
        <w:rPr>
          <w:noProof/>
        </w:rPr>
        <w:instrText xml:space="preserve"> PAGEREF _Toc416102663 \h </w:instrText>
      </w:r>
      <w:r>
        <w:rPr>
          <w:noProof/>
        </w:rPr>
      </w:r>
      <w:r>
        <w:rPr>
          <w:noProof/>
        </w:rPr>
        <w:fldChar w:fldCharType="separate"/>
      </w:r>
      <w:r>
        <w:rPr>
          <w:noProof/>
        </w:rPr>
        <w:t>3</w:t>
      </w:r>
      <w:r>
        <w:rPr>
          <w:noProof/>
        </w:rPr>
        <w:fldChar w:fldCharType="end"/>
      </w:r>
    </w:p>
    <w:p w14:paraId="783063FC" w14:textId="77777777" w:rsidR="00112386" w:rsidRDefault="00112386">
      <w:pPr>
        <w:pStyle w:val="TOC2"/>
        <w:rPr>
          <w:rFonts w:asciiTheme="minorHAnsi" w:eastAsiaTheme="minorEastAsia" w:hAnsiTheme="minorHAnsi" w:cstheme="minorBidi"/>
          <w:noProof/>
          <w:sz w:val="22"/>
          <w:szCs w:val="22"/>
        </w:rPr>
      </w:pPr>
      <w:r>
        <w:rPr>
          <w:noProof/>
        </w:rPr>
        <w:t>2.6 Database Design</w:t>
      </w:r>
      <w:r>
        <w:rPr>
          <w:noProof/>
        </w:rPr>
        <w:tab/>
      </w:r>
      <w:r>
        <w:rPr>
          <w:noProof/>
        </w:rPr>
        <w:fldChar w:fldCharType="begin"/>
      </w:r>
      <w:r>
        <w:rPr>
          <w:noProof/>
        </w:rPr>
        <w:instrText xml:space="preserve"> PAGEREF _Toc416102664 \h </w:instrText>
      </w:r>
      <w:r>
        <w:rPr>
          <w:noProof/>
        </w:rPr>
      </w:r>
      <w:r>
        <w:rPr>
          <w:noProof/>
        </w:rPr>
        <w:fldChar w:fldCharType="separate"/>
      </w:r>
      <w:r>
        <w:rPr>
          <w:noProof/>
        </w:rPr>
        <w:t>3</w:t>
      </w:r>
      <w:r>
        <w:rPr>
          <w:noProof/>
        </w:rPr>
        <w:fldChar w:fldCharType="end"/>
      </w:r>
    </w:p>
    <w:p w14:paraId="7378BE58" w14:textId="77777777" w:rsidR="00112386" w:rsidRDefault="00112386">
      <w:pPr>
        <w:pStyle w:val="TOC1"/>
        <w:rPr>
          <w:rFonts w:asciiTheme="minorHAnsi" w:eastAsiaTheme="minorEastAsia" w:hAnsiTheme="minorHAnsi" w:cstheme="minorBidi"/>
          <w:b w:val="0"/>
          <w:noProof/>
          <w:sz w:val="22"/>
          <w:szCs w:val="22"/>
        </w:rPr>
      </w:pPr>
      <w:r>
        <w:rPr>
          <w:noProof/>
        </w:rPr>
        <w:t>3 Design</w:t>
      </w:r>
      <w:r>
        <w:rPr>
          <w:noProof/>
        </w:rPr>
        <w:tab/>
      </w:r>
      <w:r>
        <w:rPr>
          <w:noProof/>
        </w:rPr>
        <w:fldChar w:fldCharType="begin"/>
      </w:r>
      <w:r>
        <w:rPr>
          <w:noProof/>
        </w:rPr>
        <w:instrText xml:space="preserve"> PAGEREF _Toc416102665 \h </w:instrText>
      </w:r>
      <w:r>
        <w:rPr>
          <w:noProof/>
        </w:rPr>
      </w:r>
      <w:r>
        <w:rPr>
          <w:noProof/>
        </w:rPr>
        <w:fldChar w:fldCharType="separate"/>
      </w:r>
      <w:r>
        <w:rPr>
          <w:noProof/>
        </w:rPr>
        <w:t>4</w:t>
      </w:r>
      <w:r>
        <w:rPr>
          <w:noProof/>
        </w:rPr>
        <w:fldChar w:fldCharType="end"/>
      </w:r>
    </w:p>
    <w:p w14:paraId="7A2B2349" w14:textId="77777777" w:rsidR="00112386" w:rsidRDefault="00112386">
      <w:pPr>
        <w:pStyle w:val="TOC2"/>
        <w:rPr>
          <w:rFonts w:asciiTheme="minorHAnsi" w:eastAsiaTheme="minorEastAsia" w:hAnsiTheme="minorHAnsi" w:cstheme="minorBidi"/>
          <w:noProof/>
          <w:sz w:val="22"/>
          <w:szCs w:val="22"/>
        </w:rPr>
      </w:pPr>
      <w:r>
        <w:rPr>
          <w:noProof/>
        </w:rPr>
        <w:t>3.1 Gathering Requirements</w:t>
      </w:r>
      <w:r>
        <w:rPr>
          <w:noProof/>
        </w:rPr>
        <w:tab/>
      </w:r>
      <w:r>
        <w:rPr>
          <w:noProof/>
        </w:rPr>
        <w:fldChar w:fldCharType="begin"/>
      </w:r>
      <w:r>
        <w:rPr>
          <w:noProof/>
        </w:rPr>
        <w:instrText xml:space="preserve"> PAGEREF _Toc416102666 \h </w:instrText>
      </w:r>
      <w:r>
        <w:rPr>
          <w:noProof/>
        </w:rPr>
      </w:r>
      <w:r>
        <w:rPr>
          <w:noProof/>
        </w:rPr>
        <w:fldChar w:fldCharType="separate"/>
      </w:r>
      <w:r>
        <w:rPr>
          <w:noProof/>
        </w:rPr>
        <w:t>4</w:t>
      </w:r>
      <w:r>
        <w:rPr>
          <w:noProof/>
        </w:rPr>
        <w:fldChar w:fldCharType="end"/>
      </w:r>
    </w:p>
    <w:p w14:paraId="63F5A852" w14:textId="77777777" w:rsidR="00112386" w:rsidRDefault="00112386">
      <w:pPr>
        <w:pStyle w:val="TOC2"/>
        <w:rPr>
          <w:rFonts w:asciiTheme="minorHAnsi" w:eastAsiaTheme="minorEastAsia" w:hAnsiTheme="minorHAnsi" w:cstheme="minorBidi"/>
          <w:noProof/>
          <w:sz w:val="22"/>
          <w:szCs w:val="22"/>
        </w:rPr>
      </w:pPr>
      <w:r>
        <w:rPr>
          <w:noProof/>
        </w:rPr>
        <w:t>3.2 Low Fidelity Prototype</w:t>
      </w:r>
      <w:r>
        <w:rPr>
          <w:noProof/>
        </w:rPr>
        <w:tab/>
      </w:r>
      <w:r>
        <w:rPr>
          <w:noProof/>
        </w:rPr>
        <w:fldChar w:fldCharType="begin"/>
      </w:r>
      <w:r>
        <w:rPr>
          <w:noProof/>
        </w:rPr>
        <w:instrText xml:space="preserve"> PAGEREF _Toc416102667 \h </w:instrText>
      </w:r>
      <w:r>
        <w:rPr>
          <w:noProof/>
        </w:rPr>
      </w:r>
      <w:r>
        <w:rPr>
          <w:noProof/>
        </w:rPr>
        <w:fldChar w:fldCharType="separate"/>
      </w:r>
      <w:r>
        <w:rPr>
          <w:noProof/>
        </w:rPr>
        <w:t>4</w:t>
      </w:r>
      <w:r>
        <w:rPr>
          <w:noProof/>
        </w:rPr>
        <w:fldChar w:fldCharType="end"/>
      </w:r>
    </w:p>
    <w:p w14:paraId="624734EB" w14:textId="77777777" w:rsidR="00112386" w:rsidRDefault="00112386">
      <w:pPr>
        <w:pStyle w:val="TOC2"/>
        <w:rPr>
          <w:rFonts w:asciiTheme="minorHAnsi" w:eastAsiaTheme="minorEastAsia" w:hAnsiTheme="minorHAnsi" w:cstheme="minorBidi"/>
          <w:noProof/>
          <w:sz w:val="22"/>
          <w:szCs w:val="22"/>
        </w:rPr>
      </w:pPr>
      <w:r>
        <w:rPr>
          <w:noProof/>
        </w:rPr>
        <w:t>3.3 Clients Reflection on Prototype</w:t>
      </w:r>
      <w:r>
        <w:rPr>
          <w:noProof/>
        </w:rPr>
        <w:tab/>
      </w:r>
      <w:r>
        <w:rPr>
          <w:noProof/>
        </w:rPr>
        <w:fldChar w:fldCharType="begin"/>
      </w:r>
      <w:r>
        <w:rPr>
          <w:noProof/>
        </w:rPr>
        <w:instrText xml:space="preserve"> PAGEREF _Toc416102668 \h </w:instrText>
      </w:r>
      <w:r>
        <w:rPr>
          <w:noProof/>
        </w:rPr>
      </w:r>
      <w:r>
        <w:rPr>
          <w:noProof/>
        </w:rPr>
        <w:fldChar w:fldCharType="separate"/>
      </w:r>
      <w:r>
        <w:rPr>
          <w:noProof/>
        </w:rPr>
        <w:t>4</w:t>
      </w:r>
      <w:r>
        <w:rPr>
          <w:noProof/>
        </w:rPr>
        <w:fldChar w:fldCharType="end"/>
      </w:r>
    </w:p>
    <w:p w14:paraId="60C6011F" w14:textId="77777777" w:rsidR="00112386" w:rsidRDefault="00112386">
      <w:pPr>
        <w:pStyle w:val="TOC2"/>
        <w:rPr>
          <w:rFonts w:asciiTheme="minorHAnsi" w:eastAsiaTheme="minorEastAsia" w:hAnsiTheme="minorHAnsi" w:cstheme="minorBidi"/>
          <w:noProof/>
          <w:sz w:val="22"/>
          <w:szCs w:val="22"/>
        </w:rPr>
      </w:pPr>
      <w:r>
        <w:rPr>
          <w:noProof/>
        </w:rPr>
        <w:t>3.4  User Interface Design</w:t>
      </w:r>
      <w:r>
        <w:rPr>
          <w:noProof/>
        </w:rPr>
        <w:tab/>
      </w:r>
      <w:r>
        <w:rPr>
          <w:noProof/>
        </w:rPr>
        <w:fldChar w:fldCharType="begin"/>
      </w:r>
      <w:r>
        <w:rPr>
          <w:noProof/>
        </w:rPr>
        <w:instrText xml:space="preserve"> PAGEREF _Toc416102669 \h </w:instrText>
      </w:r>
      <w:r>
        <w:rPr>
          <w:noProof/>
        </w:rPr>
      </w:r>
      <w:r>
        <w:rPr>
          <w:noProof/>
        </w:rPr>
        <w:fldChar w:fldCharType="separate"/>
      </w:r>
      <w:r>
        <w:rPr>
          <w:noProof/>
        </w:rPr>
        <w:t>4</w:t>
      </w:r>
      <w:r>
        <w:rPr>
          <w:noProof/>
        </w:rPr>
        <w:fldChar w:fldCharType="end"/>
      </w:r>
    </w:p>
    <w:p w14:paraId="2725F5BA" w14:textId="77777777" w:rsidR="00112386" w:rsidRDefault="00112386">
      <w:pPr>
        <w:pStyle w:val="TOC2"/>
        <w:rPr>
          <w:rFonts w:asciiTheme="minorHAnsi" w:eastAsiaTheme="minorEastAsia" w:hAnsiTheme="minorHAnsi" w:cstheme="minorBidi"/>
          <w:noProof/>
          <w:sz w:val="22"/>
          <w:szCs w:val="22"/>
        </w:rPr>
      </w:pPr>
      <w:r>
        <w:rPr>
          <w:noProof/>
        </w:rPr>
        <w:t>3.5 Mobile Application Structure</w:t>
      </w:r>
      <w:r>
        <w:rPr>
          <w:noProof/>
        </w:rPr>
        <w:tab/>
      </w:r>
      <w:r>
        <w:rPr>
          <w:noProof/>
        </w:rPr>
        <w:fldChar w:fldCharType="begin"/>
      </w:r>
      <w:r>
        <w:rPr>
          <w:noProof/>
        </w:rPr>
        <w:instrText xml:space="preserve"> PAGEREF _Toc416102670 \h </w:instrText>
      </w:r>
      <w:r>
        <w:rPr>
          <w:noProof/>
        </w:rPr>
      </w:r>
      <w:r>
        <w:rPr>
          <w:noProof/>
        </w:rPr>
        <w:fldChar w:fldCharType="separate"/>
      </w:r>
      <w:r>
        <w:rPr>
          <w:noProof/>
        </w:rPr>
        <w:t>4</w:t>
      </w:r>
      <w:r>
        <w:rPr>
          <w:noProof/>
        </w:rPr>
        <w:fldChar w:fldCharType="end"/>
      </w:r>
    </w:p>
    <w:p w14:paraId="7650B6E2" w14:textId="77777777" w:rsidR="00112386" w:rsidRDefault="00112386">
      <w:pPr>
        <w:pStyle w:val="TOC2"/>
        <w:rPr>
          <w:rFonts w:asciiTheme="minorHAnsi" w:eastAsiaTheme="minorEastAsia" w:hAnsiTheme="minorHAnsi" w:cstheme="minorBidi"/>
          <w:noProof/>
          <w:sz w:val="22"/>
          <w:szCs w:val="22"/>
        </w:rPr>
      </w:pPr>
      <w:r>
        <w:rPr>
          <w:noProof/>
        </w:rPr>
        <w:t>3.6 REST Server Structure &amp; Administration User Interface</w:t>
      </w:r>
      <w:r>
        <w:rPr>
          <w:noProof/>
        </w:rPr>
        <w:tab/>
      </w:r>
      <w:r>
        <w:rPr>
          <w:noProof/>
        </w:rPr>
        <w:fldChar w:fldCharType="begin"/>
      </w:r>
      <w:r>
        <w:rPr>
          <w:noProof/>
        </w:rPr>
        <w:instrText xml:space="preserve"> PAGEREF _Toc416102671 \h </w:instrText>
      </w:r>
      <w:r>
        <w:rPr>
          <w:noProof/>
        </w:rPr>
      </w:r>
      <w:r>
        <w:rPr>
          <w:noProof/>
        </w:rPr>
        <w:fldChar w:fldCharType="separate"/>
      </w:r>
      <w:r>
        <w:rPr>
          <w:noProof/>
        </w:rPr>
        <w:t>4</w:t>
      </w:r>
      <w:r>
        <w:rPr>
          <w:noProof/>
        </w:rPr>
        <w:fldChar w:fldCharType="end"/>
      </w:r>
    </w:p>
    <w:p w14:paraId="118505E6" w14:textId="77777777" w:rsidR="00112386" w:rsidRDefault="00112386">
      <w:pPr>
        <w:pStyle w:val="TOC2"/>
        <w:rPr>
          <w:rFonts w:asciiTheme="minorHAnsi" w:eastAsiaTheme="minorEastAsia" w:hAnsiTheme="minorHAnsi" w:cstheme="minorBidi"/>
          <w:noProof/>
          <w:sz w:val="22"/>
          <w:szCs w:val="22"/>
        </w:rPr>
      </w:pPr>
      <w:r>
        <w:rPr>
          <w:noProof/>
        </w:rPr>
        <w:t>3.7 Database Structure</w:t>
      </w:r>
      <w:r>
        <w:rPr>
          <w:noProof/>
        </w:rPr>
        <w:tab/>
      </w:r>
      <w:r>
        <w:rPr>
          <w:noProof/>
        </w:rPr>
        <w:fldChar w:fldCharType="begin"/>
      </w:r>
      <w:r>
        <w:rPr>
          <w:noProof/>
        </w:rPr>
        <w:instrText xml:space="preserve"> PAGEREF _Toc416102672 \h </w:instrText>
      </w:r>
      <w:r>
        <w:rPr>
          <w:noProof/>
        </w:rPr>
      </w:r>
      <w:r>
        <w:rPr>
          <w:noProof/>
        </w:rPr>
        <w:fldChar w:fldCharType="separate"/>
      </w:r>
      <w:r>
        <w:rPr>
          <w:noProof/>
        </w:rPr>
        <w:t>4</w:t>
      </w:r>
      <w:r>
        <w:rPr>
          <w:noProof/>
        </w:rPr>
        <w:fldChar w:fldCharType="end"/>
      </w:r>
    </w:p>
    <w:p w14:paraId="373FFD88" w14:textId="77777777" w:rsidR="00112386" w:rsidRDefault="00112386">
      <w:pPr>
        <w:pStyle w:val="TOC1"/>
        <w:rPr>
          <w:rFonts w:asciiTheme="minorHAnsi" w:eastAsiaTheme="minorEastAsia"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_Toc416102673 \h </w:instrText>
      </w:r>
      <w:r>
        <w:rPr>
          <w:noProof/>
        </w:rPr>
      </w:r>
      <w:r>
        <w:rPr>
          <w:noProof/>
        </w:rPr>
        <w:fldChar w:fldCharType="separate"/>
      </w:r>
      <w:r>
        <w:rPr>
          <w:noProof/>
        </w:rPr>
        <w:t>6</w:t>
      </w:r>
      <w:r>
        <w:rPr>
          <w:noProof/>
        </w:rPr>
        <w:fldChar w:fldCharType="end"/>
      </w:r>
    </w:p>
    <w:p w14:paraId="2CEE0DFE" w14:textId="77777777" w:rsidR="00112386" w:rsidRDefault="00112386">
      <w:pPr>
        <w:pStyle w:val="TOC2"/>
        <w:rPr>
          <w:rFonts w:asciiTheme="minorHAnsi" w:eastAsiaTheme="minorEastAsia"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_Toc416102674 \h </w:instrText>
      </w:r>
      <w:r>
        <w:rPr>
          <w:noProof/>
        </w:rPr>
      </w:r>
      <w:r>
        <w:rPr>
          <w:noProof/>
        </w:rPr>
        <w:fldChar w:fldCharType="separate"/>
      </w:r>
      <w:r>
        <w:rPr>
          <w:noProof/>
        </w:rPr>
        <w:t>6</w:t>
      </w:r>
      <w:r>
        <w:rPr>
          <w:noProof/>
        </w:rPr>
        <w:fldChar w:fldCharType="end"/>
      </w:r>
    </w:p>
    <w:p w14:paraId="439B9CF8" w14:textId="77777777" w:rsidR="00112386" w:rsidRDefault="00112386">
      <w:pPr>
        <w:pStyle w:val="TOC2"/>
        <w:rPr>
          <w:rFonts w:asciiTheme="minorHAnsi" w:eastAsiaTheme="minorEastAsia"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_Toc416102675 \h </w:instrText>
      </w:r>
      <w:r>
        <w:rPr>
          <w:noProof/>
        </w:rPr>
      </w:r>
      <w:r>
        <w:rPr>
          <w:noProof/>
        </w:rPr>
        <w:fldChar w:fldCharType="separate"/>
      </w:r>
      <w:r>
        <w:rPr>
          <w:noProof/>
        </w:rPr>
        <w:t>6</w:t>
      </w:r>
      <w:r>
        <w:rPr>
          <w:noProof/>
        </w:rPr>
        <w:fldChar w:fldCharType="end"/>
      </w:r>
    </w:p>
    <w:p w14:paraId="43E1ABD0" w14:textId="77777777" w:rsidR="00112386" w:rsidRDefault="00112386">
      <w:pPr>
        <w:pStyle w:val="TOC1"/>
        <w:rPr>
          <w:rFonts w:asciiTheme="minorHAnsi" w:eastAsiaTheme="minorEastAsia" w:hAnsiTheme="minorHAnsi" w:cstheme="minorBidi"/>
          <w:b w:val="0"/>
          <w:noProof/>
          <w:sz w:val="22"/>
          <w:szCs w:val="22"/>
        </w:rPr>
      </w:pPr>
      <w:r>
        <w:rPr>
          <w:noProof/>
        </w:rPr>
        <w:lastRenderedPageBreak/>
        <w:t>4 Implementation</w:t>
      </w:r>
      <w:r>
        <w:rPr>
          <w:noProof/>
        </w:rPr>
        <w:tab/>
      </w:r>
      <w:r>
        <w:rPr>
          <w:noProof/>
        </w:rPr>
        <w:fldChar w:fldCharType="begin"/>
      </w:r>
      <w:r>
        <w:rPr>
          <w:noProof/>
        </w:rPr>
        <w:instrText xml:space="preserve"> PAGEREF _Toc416102676 \h </w:instrText>
      </w:r>
      <w:r>
        <w:rPr>
          <w:noProof/>
        </w:rPr>
      </w:r>
      <w:r>
        <w:rPr>
          <w:noProof/>
        </w:rPr>
        <w:fldChar w:fldCharType="separate"/>
      </w:r>
      <w:r>
        <w:rPr>
          <w:noProof/>
        </w:rPr>
        <w:t>7</w:t>
      </w:r>
      <w:r>
        <w:rPr>
          <w:noProof/>
        </w:rPr>
        <w:fldChar w:fldCharType="end"/>
      </w:r>
    </w:p>
    <w:p w14:paraId="43891C9C" w14:textId="77777777" w:rsidR="00112386" w:rsidRDefault="00112386">
      <w:pPr>
        <w:pStyle w:val="TOC2"/>
        <w:rPr>
          <w:rFonts w:asciiTheme="minorHAnsi" w:eastAsiaTheme="minorEastAsia" w:hAnsiTheme="minorHAnsi" w:cstheme="minorBidi"/>
          <w:noProof/>
          <w:sz w:val="22"/>
          <w:szCs w:val="22"/>
        </w:rPr>
      </w:pPr>
      <w:r>
        <w:rPr>
          <w:noProof/>
        </w:rPr>
        <w:t>4.1 Iteration 1</w:t>
      </w:r>
      <w:r>
        <w:rPr>
          <w:noProof/>
        </w:rPr>
        <w:tab/>
      </w:r>
      <w:r>
        <w:rPr>
          <w:noProof/>
        </w:rPr>
        <w:fldChar w:fldCharType="begin"/>
      </w:r>
      <w:r>
        <w:rPr>
          <w:noProof/>
        </w:rPr>
        <w:instrText xml:space="preserve"> PAGEREF _Toc416102677 \h </w:instrText>
      </w:r>
      <w:r>
        <w:rPr>
          <w:noProof/>
        </w:rPr>
      </w:r>
      <w:r>
        <w:rPr>
          <w:noProof/>
        </w:rPr>
        <w:fldChar w:fldCharType="separate"/>
      </w:r>
      <w:r>
        <w:rPr>
          <w:noProof/>
        </w:rPr>
        <w:t>7</w:t>
      </w:r>
      <w:r>
        <w:rPr>
          <w:noProof/>
        </w:rPr>
        <w:fldChar w:fldCharType="end"/>
      </w:r>
    </w:p>
    <w:p w14:paraId="7E1B6289" w14:textId="77777777" w:rsidR="00112386" w:rsidRDefault="00112386">
      <w:pPr>
        <w:pStyle w:val="TOC2"/>
        <w:rPr>
          <w:rFonts w:asciiTheme="minorHAnsi" w:eastAsiaTheme="minorEastAsia" w:hAnsiTheme="minorHAnsi" w:cstheme="minorBidi"/>
          <w:noProof/>
          <w:sz w:val="22"/>
          <w:szCs w:val="22"/>
        </w:rPr>
      </w:pPr>
      <w:r>
        <w:rPr>
          <w:noProof/>
        </w:rPr>
        <w:t>4.2 Iteration 2</w:t>
      </w:r>
      <w:r>
        <w:rPr>
          <w:noProof/>
        </w:rPr>
        <w:tab/>
      </w:r>
      <w:r>
        <w:rPr>
          <w:noProof/>
        </w:rPr>
        <w:fldChar w:fldCharType="begin"/>
      </w:r>
      <w:r>
        <w:rPr>
          <w:noProof/>
        </w:rPr>
        <w:instrText xml:space="preserve"> PAGEREF _Toc416102678 \h </w:instrText>
      </w:r>
      <w:r>
        <w:rPr>
          <w:noProof/>
        </w:rPr>
      </w:r>
      <w:r>
        <w:rPr>
          <w:noProof/>
        </w:rPr>
        <w:fldChar w:fldCharType="separate"/>
      </w:r>
      <w:r>
        <w:rPr>
          <w:noProof/>
        </w:rPr>
        <w:t>7</w:t>
      </w:r>
      <w:r>
        <w:rPr>
          <w:noProof/>
        </w:rPr>
        <w:fldChar w:fldCharType="end"/>
      </w:r>
    </w:p>
    <w:p w14:paraId="7BA0281D" w14:textId="77777777" w:rsidR="00112386" w:rsidRDefault="00112386">
      <w:pPr>
        <w:pStyle w:val="TOC2"/>
        <w:rPr>
          <w:rFonts w:asciiTheme="minorHAnsi" w:eastAsiaTheme="minorEastAsia" w:hAnsiTheme="minorHAnsi" w:cstheme="minorBidi"/>
          <w:noProof/>
          <w:sz w:val="22"/>
          <w:szCs w:val="22"/>
        </w:rPr>
      </w:pPr>
      <w:r>
        <w:rPr>
          <w:noProof/>
        </w:rPr>
        <w:t>4.3 Iteration 3</w:t>
      </w:r>
      <w:r>
        <w:rPr>
          <w:noProof/>
        </w:rPr>
        <w:tab/>
      </w:r>
      <w:r>
        <w:rPr>
          <w:noProof/>
        </w:rPr>
        <w:fldChar w:fldCharType="begin"/>
      </w:r>
      <w:r>
        <w:rPr>
          <w:noProof/>
        </w:rPr>
        <w:instrText xml:space="preserve"> PAGEREF _Toc416102679 \h </w:instrText>
      </w:r>
      <w:r>
        <w:rPr>
          <w:noProof/>
        </w:rPr>
      </w:r>
      <w:r>
        <w:rPr>
          <w:noProof/>
        </w:rPr>
        <w:fldChar w:fldCharType="separate"/>
      </w:r>
      <w:r>
        <w:rPr>
          <w:noProof/>
        </w:rPr>
        <w:t>8</w:t>
      </w:r>
      <w:r>
        <w:rPr>
          <w:noProof/>
        </w:rPr>
        <w:fldChar w:fldCharType="end"/>
      </w:r>
    </w:p>
    <w:p w14:paraId="4A2FD499" w14:textId="77777777" w:rsidR="00112386" w:rsidRDefault="00112386">
      <w:pPr>
        <w:pStyle w:val="TOC2"/>
        <w:rPr>
          <w:rFonts w:asciiTheme="minorHAnsi" w:eastAsiaTheme="minorEastAsia" w:hAnsiTheme="minorHAnsi" w:cstheme="minorBidi"/>
          <w:noProof/>
          <w:sz w:val="22"/>
          <w:szCs w:val="22"/>
        </w:rPr>
      </w:pPr>
      <w:r>
        <w:rPr>
          <w:noProof/>
        </w:rPr>
        <w:t>4.4 Iteration 4</w:t>
      </w:r>
      <w:r>
        <w:rPr>
          <w:noProof/>
        </w:rPr>
        <w:tab/>
      </w:r>
      <w:r>
        <w:rPr>
          <w:noProof/>
        </w:rPr>
        <w:fldChar w:fldCharType="begin"/>
      </w:r>
      <w:r>
        <w:rPr>
          <w:noProof/>
        </w:rPr>
        <w:instrText xml:space="preserve"> PAGEREF _Toc416102680 \h </w:instrText>
      </w:r>
      <w:r>
        <w:rPr>
          <w:noProof/>
        </w:rPr>
      </w:r>
      <w:r>
        <w:rPr>
          <w:noProof/>
        </w:rPr>
        <w:fldChar w:fldCharType="separate"/>
      </w:r>
      <w:r>
        <w:rPr>
          <w:noProof/>
        </w:rPr>
        <w:t>8</w:t>
      </w:r>
      <w:r>
        <w:rPr>
          <w:noProof/>
        </w:rPr>
        <w:fldChar w:fldCharType="end"/>
      </w:r>
    </w:p>
    <w:p w14:paraId="27FBD95C" w14:textId="77777777" w:rsidR="00112386" w:rsidRDefault="00112386">
      <w:pPr>
        <w:pStyle w:val="TOC1"/>
        <w:rPr>
          <w:rFonts w:asciiTheme="minorHAnsi" w:eastAsiaTheme="minorEastAsia"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_Toc416102681 \h </w:instrText>
      </w:r>
      <w:r>
        <w:rPr>
          <w:noProof/>
        </w:rPr>
      </w:r>
      <w:r>
        <w:rPr>
          <w:noProof/>
        </w:rPr>
        <w:fldChar w:fldCharType="separate"/>
      </w:r>
      <w:r>
        <w:rPr>
          <w:noProof/>
        </w:rPr>
        <w:t>9</w:t>
      </w:r>
      <w:r>
        <w:rPr>
          <w:noProof/>
        </w:rPr>
        <w:fldChar w:fldCharType="end"/>
      </w:r>
    </w:p>
    <w:p w14:paraId="03CE67DB" w14:textId="77777777" w:rsidR="00112386" w:rsidRDefault="00112386">
      <w:pPr>
        <w:pStyle w:val="TOC1"/>
        <w:rPr>
          <w:rFonts w:asciiTheme="minorHAnsi" w:eastAsiaTheme="minorEastAsia"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_Toc416102682 \h </w:instrText>
      </w:r>
      <w:r>
        <w:rPr>
          <w:noProof/>
        </w:rPr>
      </w:r>
      <w:r>
        <w:rPr>
          <w:noProof/>
        </w:rPr>
        <w:fldChar w:fldCharType="separate"/>
      </w:r>
      <w:r>
        <w:rPr>
          <w:noProof/>
        </w:rPr>
        <w:t>10</w:t>
      </w:r>
      <w:r>
        <w:rPr>
          <w:noProof/>
        </w:rPr>
        <w:fldChar w:fldCharType="end"/>
      </w:r>
    </w:p>
    <w:p w14:paraId="2072F056" w14:textId="77777777" w:rsidR="00112386" w:rsidRDefault="00112386">
      <w:pPr>
        <w:pStyle w:val="TOC2"/>
        <w:rPr>
          <w:rFonts w:asciiTheme="minorHAnsi" w:eastAsiaTheme="minorEastAsia"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_Toc416102683 \h </w:instrText>
      </w:r>
      <w:r>
        <w:rPr>
          <w:noProof/>
        </w:rPr>
      </w:r>
      <w:r>
        <w:rPr>
          <w:noProof/>
        </w:rPr>
        <w:fldChar w:fldCharType="separate"/>
      </w:r>
      <w:r>
        <w:rPr>
          <w:noProof/>
        </w:rPr>
        <w:t>10</w:t>
      </w:r>
      <w:r>
        <w:rPr>
          <w:noProof/>
        </w:rPr>
        <w:fldChar w:fldCharType="end"/>
      </w:r>
    </w:p>
    <w:p w14:paraId="747ADA6C" w14:textId="77777777" w:rsidR="00112386" w:rsidRDefault="00112386">
      <w:pPr>
        <w:pStyle w:val="TOC3"/>
        <w:rPr>
          <w:rFonts w:asciiTheme="minorHAnsi" w:eastAsiaTheme="minorEastAsia"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_Toc416102684 \h </w:instrText>
      </w:r>
      <w:r>
        <w:rPr>
          <w:noProof/>
        </w:rPr>
      </w:r>
      <w:r>
        <w:rPr>
          <w:noProof/>
        </w:rPr>
        <w:fldChar w:fldCharType="separate"/>
      </w:r>
      <w:r>
        <w:rPr>
          <w:noProof/>
        </w:rPr>
        <w:t>10</w:t>
      </w:r>
      <w:r>
        <w:rPr>
          <w:noProof/>
        </w:rPr>
        <w:fldChar w:fldCharType="end"/>
      </w:r>
    </w:p>
    <w:p w14:paraId="281A5081" w14:textId="77777777" w:rsidR="00112386" w:rsidRDefault="00112386">
      <w:pPr>
        <w:pStyle w:val="TOC4"/>
        <w:rPr>
          <w:rFonts w:asciiTheme="minorHAnsi" w:eastAsiaTheme="minorEastAsia"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_Toc416102685 \h </w:instrText>
      </w:r>
      <w:r>
        <w:rPr>
          <w:noProof/>
        </w:rPr>
      </w:r>
      <w:r>
        <w:rPr>
          <w:noProof/>
        </w:rPr>
        <w:fldChar w:fldCharType="separate"/>
      </w:r>
      <w:r>
        <w:rPr>
          <w:noProof/>
        </w:rPr>
        <w:t>10</w:t>
      </w:r>
      <w:r>
        <w:rPr>
          <w:noProof/>
        </w:rPr>
        <w:fldChar w:fldCharType="end"/>
      </w:r>
    </w:p>
    <w:p w14:paraId="148F34AA" w14:textId="77777777" w:rsidR="00112386" w:rsidRDefault="00112386">
      <w:pPr>
        <w:pStyle w:val="TOC1"/>
        <w:rPr>
          <w:rFonts w:asciiTheme="minorHAnsi" w:eastAsiaTheme="minorEastAsia"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_Toc416102686 \h </w:instrText>
      </w:r>
      <w:r>
        <w:rPr>
          <w:noProof/>
        </w:rPr>
      </w:r>
      <w:r>
        <w:rPr>
          <w:noProof/>
        </w:rPr>
        <w:fldChar w:fldCharType="separate"/>
      </w:r>
      <w:r>
        <w:rPr>
          <w:noProof/>
        </w:rPr>
        <w:t>11</w:t>
      </w:r>
      <w:r>
        <w:rPr>
          <w:noProof/>
        </w:rPr>
        <w:fldChar w:fldCharType="end"/>
      </w:r>
    </w:p>
    <w:p w14:paraId="54E42264" w14:textId="77777777" w:rsidR="00112386" w:rsidRDefault="00112386">
      <w:pPr>
        <w:pStyle w:val="TOC2"/>
        <w:rPr>
          <w:rFonts w:asciiTheme="minorHAnsi" w:eastAsiaTheme="minorEastAsia" w:hAnsiTheme="minorHAnsi" w:cstheme="minorBidi"/>
          <w:noProof/>
          <w:sz w:val="22"/>
          <w:szCs w:val="22"/>
        </w:rPr>
      </w:pPr>
      <w:r>
        <w:rPr>
          <w:noProof/>
        </w:rPr>
        <w:t>B.1  Level 2 Heading</w:t>
      </w:r>
      <w:r>
        <w:rPr>
          <w:noProof/>
        </w:rPr>
        <w:tab/>
      </w:r>
      <w:r>
        <w:rPr>
          <w:noProof/>
        </w:rPr>
        <w:fldChar w:fldCharType="begin"/>
      </w:r>
      <w:r>
        <w:rPr>
          <w:noProof/>
        </w:rPr>
        <w:instrText xml:space="preserve"> PAGEREF _Toc416102687 \h </w:instrText>
      </w:r>
      <w:r>
        <w:rPr>
          <w:noProof/>
        </w:rPr>
      </w:r>
      <w:r>
        <w:rPr>
          <w:noProof/>
        </w:rPr>
        <w:fldChar w:fldCharType="separate"/>
      </w:r>
      <w:r>
        <w:rPr>
          <w:noProof/>
        </w:rPr>
        <w:t>11</w:t>
      </w:r>
      <w:r>
        <w:rPr>
          <w:noProof/>
        </w:rPr>
        <w:fldChar w:fldCharType="end"/>
      </w:r>
    </w:p>
    <w:p w14:paraId="4F083EDA" w14:textId="77777777" w:rsidR="00687AEF" w:rsidRPr="00270EFA" w:rsidRDefault="00687AEF" w:rsidP="00270EFA">
      <w:pPr>
        <w:ind w:left="567"/>
        <w:rPr>
          <w:sz w:val="22"/>
          <w:szCs w:val="22"/>
        </w:rPr>
      </w:pPr>
      <w:r w:rsidRPr="00270EFA">
        <w:rPr>
          <w:sz w:val="22"/>
          <w:szCs w:val="22"/>
        </w:rPr>
        <w:fldChar w:fldCharType="end"/>
      </w:r>
    </w:p>
    <w:p w14:paraId="0A6019F3" w14:textId="77777777" w:rsidR="000D5DFF" w:rsidRPr="000D5DFF" w:rsidRDefault="000D5DFF" w:rsidP="000D5DFF"/>
    <w:p w14:paraId="23D03035" w14:textId="77777777" w:rsidR="00687AEF" w:rsidRDefault="00687AEF">
      <w:pPr>
        <w:sectPr w:rsidR="00687AEF" w:rsidSect="00E378D3">
          <w:headerReference w:type="default" r:id="rId11"/>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4D62C30" w14:textId="77777777" w:rsidR="00687AEF" w:rsidRPr="00083C95" w:rsidRDefault="00083C95" w:rsidP="00083C95">
      <w:pPr>
        <w:pStyle w:val="Heading1"/>
      </w:pPr>
      <w:bookmarkStart w:id="3" w:name="_Toc416102648"/>
      <w:r w:rsidRPr="00083C95">
        <w:lastRenderedPageBreak/>
        <w:t>Introduction</w:t>
      </w:r>
      <w:r w:rsidR="00687AEF" w:rsidRPr="00083C95">
        <w:t xml:space="preserve"> 1</w:t>
      </w:r>
      <w:bookmarkEnd w:id="3"/>
      <w:r w:rsidR="00687AEF" w:rsidRPr="00083C95">
        <w:br/>
      </w:r>
    </w:p>
    <w:p w14:paraId="2769D321" w14:textId="77777777" w:rsidR="00083C95" w:rsidRPr="00083C95" w:rsidRDefault="00083C95" w:rsidP="00083C95"/>
    <w:p w14:paraId="21D55A7A" w14:textId="77777777" w:rsidR="00687AEF" w:rsidRPr="002C73E9" w:rsidRDefault="00687AEF">
      <w:pPr>
        <w:rPr>
          <w:sz w:val="22"/>
          <w:szCs w:val="22"/>
        </w:rPr>
      </w:pPr>
      <w:r w:rsidRPr="002C73E9">
        <w:rPr>
          <w:sz w:val="22"/>
          <w:szCs w:val="22"/>
        </w:rPr>
        <w:t>Text under chapter heading.  Text under chapter heading.  Text under chapter heading.  Text under chapter heading.  Text under chapter heading.  Text under chapter heading.  Text under chapter heading.</w:t>
      </w:r>
      <w:r w:rsidR="002860EA" w:rsidRPr="002C73E9">
        <w:rPr>
          <w:rStyle w:val="FootnoteReference"/>
          <w:sz w:val="22"/>
          <w:szCs w:val="22"/>
        </w:rPr>
        <w:footnoteReference w:id="1"/>
      </w:r>
    </w:p>
    <w:p w14:paraId="10FCCAB9" w14:textId="77777777" w:rsidR="00687AEF" w:rsidRPr="00083C95" w:rsidRDefault="00687AEF" w:rsidP="00083C95">
      <w:pPr>
        <w:pStyle w:val="Heading2"/>
      </w:pPr>
      <w:bookmarkStart w:id="4" w:name="_Toc416102649"/>
      <w:proofErr w:type="gramStart"/>
      <w:r w:rsidRPr="00083C95">
        <w:t xml:space="preserve">1.1  </w:t>
      </w:r>
      <w:r w:rsidR="00083C95" w:rsidRPr="00083C95">
        <w:t>Project</w:t>
      </w:r>
      <w:proofErr w:type="gramEnd"/>
      <w:r w:rsidR="00083C95" w:rsidRPr="00083C95">
        <w:t xml:space="preserve"> Overview</w:t>
      </w:r>
      <w:bookmarkEnd w:id="4"/>
    </w:p>
    <w:p w14:paraId="4CF9CADC" w14:textId="77777777" w:rsidR="00687AEF" w:rsidRPr="002C73E9" w:rsidRDefault="00687AEF">
      <w:pPr>
        <w:rPr>
          <w:sz w:val="22"/>
          <w:szCs w:val="22"/>
        </w:rPr>
      </w:pPr>
      <w:r w:rsidRPr="002C73E9">
        <w:rPr>
          <w:sz w:val="22"/>
          <w:szCs w:val="22"/>
        </w:rPr>
        <w:t>Text under level 2 heading.  Text under level 2 heading.  Text under level 2 heading.  Text under level 2 heading.</w:t>
      </w:r>
    </w:p>
    <w:p w14:paraId="25E847D8" w14:textId="77777777" w:rsidR="00687AEF" w:rsidRPr="00083C95" w:rsidRDefault="00687AEF" w:rsidP="00083C95">
      <w:pPr>
        <w:pStyle w:val="Heading3"/>
      </w:pPr>
      <w:bookmarkStart w:id="5" w:name="_Toc416102650"/>
      <w:proofErr w:type="gramStart"/>
      <w:r w:rsidRPr="00083C95">
        <w:t xml:space="preserve">1.1.1  </w:t>
      </w:r>
      <w:r w:rsidR="00083C95" w:rsidRPr="00083C95">
        <w:t>Problem</w:t>
      </w:r>
      <w:proofErr w:type="gramEnd"/>
      <w:r w:rsidR="00083C95" w:rsidRPr="00083C95">
        <w:t xml:space="preserve"> statement.</w:t>
      </w:r>
      <w:bookmarkEnd w:id="5"/>
    </w:p>
    <w:p w14:paraId="5B18EEDA" w14:textId="77777777" w:rsidR="00687AEF" w:rsidRDefault="00687AEF">
      <w:pPr>
        <w:rPr>
          <w:sz w:val="22"/>
          <w:szCs w:val="22"/>
        </w:rPr>
      </w:pPr>
      <w:r w:rsidRPr="002C73E9">
        <w:rPr>
          <w:sz w:val="22"/>
          <w:szCs w:val="22"/>
        </w:rPr>
        <w:t>Text under level 3 heading.  Text under level 3 heading.  Text under level 3 heading.  Text under level 3 heading.</w:t>
      </w:r>
    </w:p>
    <w:p w14:paraId="669002AD" w14:textId="77777777" w:rsidR="00083C95" w:rsidRDefault="00083C95" w:rsidP="00FA2E04">
      <w:pPr>
        <w:pStyle w:val="Heading2"/>
        <w:ind w:left="0" w:firstLine="0"/>
      </w:pPr>
    </w:p>
    <w:p w14:paraId="3DC38CC0" w14:textId="77777777" w:rsidR="00840452" w:rsidRPr="00840452" w:rsidRDefault="00FA2E04" w:rsidP="00840452">
      <w:pPr>
        <w:pStyle w:val="Heading2"/>
      </w:pPr>
      <w:bookmarkStart w:id="6" w:name="_Toc416102651"/>
      <w:r>
        <w:t>1.2</w:t>
      </w:r>
      <w:r w:rsidR="00840452">
        <w:t xml:space="preserve"> Minimum Requirements</w:t>
      </w:r>
      <w:bookmarkEnd w:id="6"/>
    </w:p>
    <w:p w14:paraId="11FB7CCA" w14:textId="77777777" w:rsidR="00083C95" w:rsidRDefault="00FA2E04" w:rsidP="002A3BC6">
      <w:pPr>
        <w:pStyle w:val="Heading2"/>
      </w:pPr>
      <w:bookmarkStart w:id="7" w:name="_Toc416102652"/>
      <w:r>
        <w:t>1.3</w:t>
      </w:r>
      <w:r w:rsidR="002A3BC6">
        <w:t xml:space="preserve"> Objectives</w:t>
      </w:r>
      <w:bookmarkEnd w:id="7"/>
    </w:p>
    <w:p w14:paraId="77EF1F74" w14:textId="77777777" w:rsidR="002A3BC6" w:rsidRDefault="00FA2E04" w:rsidP="00840452">
      <w:pPr>
        <w:pStyle w:val="Heading2"/>
      </w:pPr>
      <w:bookmarkStart w:id="8" w:name="_Toc416102653"/>
      <w:r>
        <w:t>1.4</w:t>
      </w:r>
      <w:r w:rsidR="00840452">
        <w:t xml:space="preserve"> User Collaborative Agile Design Methodology</w:t>
      </w:r>
      <w:bookmarkEnd w:id="8"/>
    </w:p>
    <w:p w14:paraId="2B96AFAF" w14:textId="77777777" w:rsidR="00FA2E04" w:rsidRDefault="00FA2E04" w:rsidP="00FA2E04">
      <w:pPr>
        <w:pStyle w:val="Heading2"/>
      </w:pPr>
      <w:bookmarkStart w:id="9" w:name="_Toc416102654"/>
      <w:r>
        <w:t>1.5 Schedule</w:t>
      </w:r>
      <w:bookmarkEnd w:id="9"/>
      <w:r>
        <w:t xml:space="preserve"> </w:t>
      </w:r>
    </w:p>
    <w:p w14:paraId="4EDEA0DE" w14:textId="77777777" w:rsidR="00B851D4" w:rsidRDefault="00B851D4" w:rsidP="008F5A53">
      <w:pPr>
        <w:pStyle w:val="Heading1"/>
      </w:pPr>
      <w:bookmarkStart w:id="10" w:name="_Toc416102655"/>
      <w:r>
        <w:lastRenderedPageBreak/>
        <w:t>2 Background Research</w:t>
      </w:r>
      <w:bookmarkEnd w:id="10"/>
    </w:p>
    <w:p w14:paraId="4DCE4BC0" w14:textId="77777777" w:rsidR="00B851D4" w:rsidRDefault="00B851D4" w:rsidP="00B851D4">
      <w:pPr>
        <w:pStyle w:val="Heading2"/>
      </w:pPr>
      <w:bookmarkStart w:id="11" w:name="_Toc416102656"/>
      <w:r>
        <w:t>2.1 Mobile Operating Systems</w:t>
      </w:r>
      <w:bookmarkEnd w:id="11"/>
    </w:p>
    <w:p w14:paraId="7E3CDC30" w14:textId="77777777" w:rsidR="00E7511C" w:rsidRPr="00E7511C" w:rsidRDefault="00E7511C" w:rsidP="00E7511C">
      <w:r>
        <w:t>Android Blackberry IOS Windows</w:t>
      </w:r>
    </w:p>
    <w:p w14:paraId="7FD81CAA" w14:textId="77777777" w:rsidR="00B851D4" w:rsidRDefault="00B851D4" w:rsidP="00B851D4">
      <w:pPr>
        <w:pStyle w:val="Heading2"/>
      </w:pPr>
      <w:bookmarkStart w:id="12" w:name="_Toc416102657"/>
      <w:r>
        <w:t>2.2 Programming Language For Development</w:t>
      </w:r>
      <w:bookmarkEnd w:id="12"/>
    </w:p>
    <w:p w14:paraId="20D09015" w14:textId="77777777" w:rsidR="005600D6" w:rsidRDefault="00E7511C" w:rsidP="005600D6">
      <w:pPr>
        <w:tabs>
          <w:tab w:val="left" w:pos="7935"/>
        </w:tabs>
      </w:pPr>
      <w:r>
        <w:t>Java Python C++/C Objective C Swift HTML JavaScript SQL</w:t>
      </w:r>
    </w:p>
    <w:p w14:paraId="7C3445E0" w14:textId="77777777" w:rsidR="00E7511C" w:rsidRDefault="005600D6" w:rsidP="005600D6">
      <w:pPr>
        <w:pStyle w:val="Heading3"/>
      </w:pPr>
      <w:bookmarkStart w:id="13" w:name="_Toc416102658"/>
      <w:r>
        <w:t>Objective C</w:t>
      </w:r>
      <w:bookmarkEnd w:id="13"/>
      <w:r>
        <w:tab/>
      </w:r>
    </w:p>
    <w:p w14:paraId="7C6990D1" w14:textId="77777777" w:rsidR="005600D6" w:rsidRDefault="005600D6" w:rsidP="005600D6">
      <w:r>
        <w:t>The chosen language for the mobile application is Objective C this is because it is the native language for Apple’s operating systems and is has a large supported community. This means it has substantial examples and libraries to help the development of this project.</w:t>
      </w:r>
    </w:p>
    <w:p w14:paraId="78E5983C" w14:textId="77777777" w:rsidR="005600D6" w:rsidRDefault="005600D6" w:rsidP="005600D6">
      <w:r>
        <w:t xml:space="preserve">Swift was an alternative but as it is still very new there could be issues with constant updates and changes causing features to become outdated or cause </w:t>
      </w:r>
      <w:proofErr w:type="gramStart"/>
      <w:r>
        <w:t xml:space="preserve">bugs( </w:t>
      </w:r>
      <w:proofErr w:type="gramEnd"/>
      <w:r w:rsidR="00914009">
        <w:fldChar w:fldCharType="begin"/>
      </w:r>
      <w:r w:rsidR="00914009">
        <w:instrText xml:space="preserve"> HYPERLINK "http://www.huffingtonpost.com/ahmed-eid/" </w:instrText>
      </w:r>
      <w:r w:rsidR="00914009">
        <w:fldChar w:fldCharType="separate"/>
      </w:r>
      <w:r>
        <w:rPr>
          <w:rStyle w:val="name"/>
          <w:b/>
          <w:bCs/>
          <w:color w:val="000000"/>
          <w:sz w:val="21"/>
          <w:szCs w:val="21"/>
          <w:bdr w:val="none" w:sz="0" w:space="0" w:color="auto" w:frame="1"/>
          <w:shd w:val="clear" w:color="auto" w:fill="FFFFFF"/>
        </w:rPr>
        <w:t>Ahmed Eid</w:t>
      </w:r>
      <w:r w:rsidR="00914009">
        <w:rPr>
          <w:rStyle w:val="name"/>
          <w:b/>
          <w:bCs/>
          <w:color w:val="000000"/>
          <w:sz w:val="21"/>
          <w:szCs w:val="21"/>
          <w:bdr w:val="none" w:sz="0" w:space="0" w:color="auto" w:frame="1"/>
          <w:shd w:val="clear" w:color="auto" w:fill="FFFFFF"/>
        </w:rPr>
        <w:fldChar w:fldCharType="end"/>
      </w:r>
      <w:r>
        <w:t xml:space="preserve"> June 2014). Also because it is so new there may not be as many examples to learn the code as compared with Objective C. Although this language is simpler syntactically compared to Objective C, Swift still uses Objective C libraries. This could make the code difficult to understand if written in two different languages.</w:t>
      </w:r>
    </w:p>
    <w:p w14:paraId="1B0E2ECF" w14:textId="77777777" w:rsidR="005600D6" w:rsidRPr="00D53EB5" w:rsidRDefault="005600D6" w:rsidP="005600D6">
      <w:r>
        <w:t>C++/C could have also been used but the code would have needed some Objective C wrappers and converters for the Application to run on IOS. This would of meant mixing languages making the code less readable and verbose.</w:t>
      </w:r>
    </w:p>
    <w:p w14:paraId="0A267C2A" w14:textId="77777777" w:rsidR="005600D6" w:rsidRPr="00E7511C" w:rsidRDefault="005600D6" w:rsidP="005600D6">
      <w:pPr>
        <w:tabs>
          <w:tab w:val="left" w:pos="7935"/>
        </w:tabs>
      </w:pPr>
    </w:p>
    <w:p w14:paraId="01761D3F" w14:textId="77777777" w:rsidR="00B851D4" w:rsidRDefault="00B851D4" w:rsidP="00B851D4">
      <w:pPr>
        <w:pStyle w:val="Heading2"/>
      </w:pPr>
      <w:bookmarkStart w:id="14" w:name="_Toc416102659"/>
      <w:r>
        <w:t>2.3 REST Frameworks</w:t>
      </w:r>
      <w:bookmarkEnd w:id="14"/>
    </w:p>
    <w:p w14:paraId="2B4CA007" w14:textId="77777777" w:rsidR="00E7511C" w:rsidRPr="00E7511C" w:rsidRDefault="00E7511C" w:rsidP="00E7511C">
      <w:r>
        <w:t xml:space="preserve">Jersey vs </w:t>
      </w:r>
      <w:proofErr w:type="gramStart"/>
      <w:r>
        <w:t>Spring</w:t>
      </w:r>
      <w:proofErr w:type="gramEnd"/>
      <w:r>
        <w:t xml:space="preserve"> vs Django</w:t>
      </w:r>
    </w:p>
    <w:p w14:paraId="35A3F17B" w14:textId="77777777" w:rsidR="00B851D4" w:rsidRDefault="00B851D4" w:rsidP="00B851D4">
      <w:pPr>
        <w:pStyle w:val="Heading2"/>
      </w:pPr>
      <w:bookmarkStart w:id="15" w:name="_Toc416102660"/>
      <w:r>
        <w:t>2.4 XML Conversion Libraries</w:t>
      </w:r>
      <w:bookmarkEnd w:id="15"/>
    </w:p>
    <w:p w14:paraId="6D73BEDB" w14:textId="77777777" w:rsidR="00E7511C" w:rsidRPr="00E7511C" w:rsidRDefault="00E7511C" w:rsidP="00E7511C">
      <w:proofErr w:type="spellStart"/>
      <w:r>
        <w:t>Gdata</w:t>
      </w:r>
      <w:proofErr w:type="spellEnd"/>
      <w:r>
        <w:t xml:space="preserve"> vs </w:t>
      </w:r>
      <w:proofErr w:type="spellStart"/>
      <w:r>
        <w:t>RestIOS</w:t>
      </w:r>
      <w:proofErr w:type="spellEnd"/>
      <w:r>
        <w:t xml:space="preserve"> JAXB </w:t>
      </w:r>
      <w:proofErr w:type="spellStart"/>
      <w:r>
        <w:t>etc</w:t>
      </w:r>
      <w:proofErr w:type="spellEnd"/>
    </w:p>
    <w:p w14:paraId="0C6DBE83" w14:textId="77777777" w:rsidR="00E7511C" w:rsidRPr="00E7511C" w:rsidRDefault="00B851D4" w:rsidP="00E7511C">
      <w:pPr>
        <w:pStyle w:val="Heading2"/>
      </w:pPr>
      <w:bookmarkStart w:id="16" w:name="_Toc416102661"/>
      <w:r>
        <w:lastRenderedPageBreak/>
        <w:t xml:space="preserve">2.5 Integrated Development </w:t>
      </w:r>
      <w:r w:rsidR="00E7511C">
        <w:t>Environment</w:t>
      </w:r>
      <w:bookmarkEnd w:id="16"/>
    </w:p>
    <w:p w14:paraId="6932713E" w14:textId="77777777" w:rsidR="00E7511C" w:rsidRPr="00BB3A20" w:rsidRDefault="00501B1B" w:rsidP="00E7511C">
      <w:pPr>
        <w:pStyle w:val="Heading3"/>
      </w:pPr>
      <w:bookmarkStart w:id="17" w:name="_Toc416102662"/>
      <w:r>
        <w:t>2.5.1 IOS</w:t>
      </w:r>
      <w:bookmarkEnd w:id="17"/>
    </w:p>
    <w:p w14:paraId="4F2F4691" w14:textId="77777777" w:rsidR="00E7511C" w:rsidRDefault="00E7511C" w:rsidP="00E7511C">
      <w:r>
        <w:t xml:space="preserve">The chosen integrated development environment is </w:t>
      </w:r>
      <w:proofErr w:type="spellStart"/>
      <w:r>
        <w:t>XCode</w:t>
      </w:r>
      <w:proofErr w:type="spellEnd"/>
      <w:r>
        <w:t xml:space="preserve"> as it provides all the necessary tools and features needed to create mobile applications in IOS. </w:t>
      </w:r>
      <w:proofErr w:type="spellStart"/>
      <w:r w:rsidRPr="00933960">
        <w:t>XCode</w:t>
      </w:r>
      <w:proofErr w:type="spellEnd"/>
      <w:r>
        <w:t xml:space="preserve"> is what Apple recommends to develop IOS applications and Apple includes a great deal of documentation of how to develop applications for IOS in </w:t>
      </w:r>
      <w:proofErr w:type="spellStart"/>
      <w:r w:rsidRPr="00933960">
        <w:t>XCode</w:t>
      </w:r>
      <w:proofErr w:type="spellEnd"/>
      <w:r>
        <w:t>. This IDE can understand languages of C/C++/</w:t>
      </w:r>
      <w:proofErr w:type="spellStart"/>
      <w:r>
        <w:t>Obective</w:t>
      </w:r>
      <w:proofErr w:type="spellEnd"/>
      <w:r>
        <w:t xml:space="preserve"> C and Swift and includes emulators for the most popular mobile devices to test the applications.</w:t>
      </w:r>
      <w:r w:rsidRPr="00933960">
        <w:t xml:space="preserve"> </w:t>
      </w:r>
      <w:proofErr w:type="spellStart"/>
      <w:r w:rsidRPr="00933960">
        <w:t>XCode</w:t>
      </w:r>
      <w:proofErr w:type="spellEnd"/>
      <w:r>
        <w:t xml:space="preserve"> also includes build in Git Hub version control which can control the changes to the project (Apple Developer 2015).</w:t>
      </w:r>
    </w:p>
    <w:p w14:paraId="63B309DB" w14:textId="77777777" w:rsidR="00E7511C" w:rsidRPr="00E7511C" w:rsidRDefault="00E7511C" w:rsidP="00E7511C"/>
    <w:p w14:paraId="668E06F3" w14:textId="77777777" w:rsidR="00E7511C" w:rsidRDefault="00501B1B" w:rsidP="00E7511C">
      <w:pPr>
        <w:pStyle w:val="Heading3"/>
      </w:pPr>
      <w:bookmarkStart w:id="18" w:name="_Toc416102663"/>
      <w:r>
        <w:t>2.5.2 Java</w:t>
      </w:r>
      <w:bookmarkEnd w:id="18"/>
    </w:p>
    <w:p w14:paraId="71AD83CC" w14:textId="77777777" w:rsidR="00E7511C" w:rsidRPr="00E7511C" w:rsidRDefault="00E7511C" w:rsidP="00E7511C">
      <w:r>
        <w:t>Eclipse</w:t>
      </w:r>
    </w:p>
    <w:p w14:paraId="28A61C0D" w14:textId="77777777" w:rsidR="00501B1B" w:rsidRDefault="00501B1B" w:rsidP="00501B1B">
      <w:pPr>
        <w:pStyle w:val="Heading2"/>
      </w:pPr>
      <w:bookmarkStart w:id="19" w:name="_Toc416102664"/>
      <w:r>
        <w:t xml:space="preserve">2.6 Database </w:t>
      </w:r>
      <w:r w:rsidR="008F2FC0">
        <w:t>Design</w:t>
      </w:r>
      <w:bookmarkEnd w:id="19"/>
    </w:p>
    <w:p w14:paraId="078EEAC7" w14:textId="77777777" w:rsidR="00E7511C" w:rsidRPr="00E7511C" w:rsidRDefault="00E7511C" w:rsidP="00E7511C">
      <w:proofErr w:type="spellStart"/>
      <w:r>
        <w:t>Mysql</w:t>
      </w:r>
      <w:proofErr w:type="gramStart"/>
      <w:r>
        <w:t>,</w:t>
      </w:r>
      <w:r w:rsidR="008F2FC0">
        <w:t>WAMP</w:t>
      </w:r>
      <w:proofErr w:type="spellEnd"/>
      <w:proofErr w:type="gramEnd"/>
      <w:r w:rsidR="008F2FC0">
        <w:t>,</w:t>
      </w:r>
      <w:r>
        <w:t xml:space="preserve"> JDBC</w:t>
      </w:r>
      <w:r w:rsidR="008F2FC0">
        <w:t xml:space="preserve"> </w:t>
      </w:r>
    </w:p>
    <w:p w14:paraId="10D195C9" w14:textId="77777777" w:rsidR="00501B1B" w:rsidRDefault="00501B1B" w:rsidP="00501B1B"/>
    <w:p w14:paraId="536BEA0E" w14:textId="77777777" w:rsidR="00501B1B" w:rsidRDefault="00501B1B" w:rsidP="00501B1B">
      <w:pPr>
        <w:pStyle w:val="Heading1"/>
      </w:pPr>
      <w:r>
        <w:lastRenderedPageBreak/>
        <w:t xml:space="preserve"> </w:t>
      </w:r>
      <w:bookmarkStart w:id="20" w:name="_Toc416102665"/>
      <w:r>
        <w:t>3 Design</w:t>
      </w:r>
      <w:bookmarkEnd w:id="20"/>
    </w:p>
    <w:p w14:paraId="6DFEF11A" w14:textId="77777777" w:rsidR="00501B1B" w:rsidRDefault="00501B1B" w:rsidP="00501B1B"/>
    <w:p w14:paraId="6874605D" w14:textId="77777777" w:rsidR="00501B1B" w:rsidRDefault="00501B1B" w:rsidP="00501B1B">
      <w:pPr>
        <w:pStyle w:val="Heading2"/>
      </w:pPr>
      <w:bookmarkStart w:id="21" w:name="_Toc416102666"/>
      <w:r>
        <w:t>3.1 Gathering Requirements</w:t>
      </w:r>
      <w:bookmarkEnd w:id="21"/>
    </w:p>
    <w:p w14:paraId="53A1BB9B" w14:textId="77777777" w:rsidR="00E7511C" w:rsidRPr="00E7511C" w:rsidRDefault="00E7511C" w:rsidP="00E7511C">
      <w:r>
        <w:t>Client meetings,</w:t>
      </w:r>
      <w:r w:rsidR="005600D6">
        <w:t xml:space="preserve"> object structure, process of getting minimum requirements.</w:t>
      </w:r>
    </w:p>
    <w:p w14:paraId="7EA711C1" w14:textId="77777777" w:rsidR="00501B1B" w:rsidRDefault="00501B1B" w:rsidP="00501B1B">
      <w:pPr>
        <w:pStyle w:val="Heading2"/>
      </w:pPr>
      <w:bookmarkStart w:id="22" w:name="_Toc416102667"/>
      <w:r>
        <w:t>3.2 Low Fidelity Prototype</w:t>
      </w:r>
      <w:bookmarkEnd w:id="22"/>
    </w:p>
    <w:p w14:paraId="6A612141" w14:textId="77777777" w:rsidR="008F5A53" w:rsidRPr="008F5A53" w:rsidRDefault="008F5A53" w:rsidP="008F5A53">
      <w:r>
        <w:t>Paper to white board meetings</w:t>
      </w:r>
    </w:p>
    <w:p w14:paraId="2B45BC77" w14:textId="77777777" w:rsidR="00501B1B" w:rsidRDefault="00501B1B" w:rsidP="00501B1B">
      <w:pPr>
        <w:pStyle w:val="Heading2"/>
      </w:pPr>
      <w:bookmarkStart w:id="23" w:name="_Toc416102668"/>
      <w:r>
        <w:t>3.3 Clients Reflection on Prototype</w:t>
      </w:r>
      <w:bookmarkEnd w:id="23"/>
    </w:p>
    <w:p w14:paraId="2D5BF2C1" w14:textId="77777777" w:rsidR="008F5A53" w:rsidRPr="008F5A53" w:rsidRDefault="008F5A53" w:rsidP="008F5A53">
      <w:r>
        <w:t xml:space="preserve">Reviews on </w:t>
      </w:r>
      <w:proofErr w:type="spellStart"/>
      <w:r>
        <w:t>intial</w:t>
      </w:r>
      <w:proofErr w:type="spellEnd"/>
      <w:r>
        <w:t xml:space="preserve"> design changes</w:t>
      </w:r>
    </w:p>
    <w:p w14:paraId="3B7CA191" w14:textId="77777777" w:rsidR="00501B1B" w:rsidRDefault="00501B1B" w:rsidP="00501B1B">
      <w:pPr>
        <w:pStyle w:val="Heading2"/>
      </w:pPr>
      <w:bookmarkStart w:id="24" w:name="_Toc416102669"/>
      <w:proofErr w:type="gramStart"/>
      <w:r>
        <w:t>3.4  User</w:t>
      </w:r>
      <w:proofErr w:type="gramEnd"/>
      <w:r>
        <w:t xml:space="preserve"> Interface Design</w:t>
      </w:r>
      <w:bookmarkEnd w:id="24"/>
    </w:p>
    <w:p w14:paraId="374F0E25" w14:textId="77777777" w:rsidR="008F5A53" w:rsidRPr="008F5A53" w:rsidRDefault="008F5A53" w:rsidP="008F5A53">
      <w:r>
        <w:t>Show storyboard</w:t>
      </w:r>
    </w:p>
    <w:p w14:paraId="6EDE6C71" w14:textId="77777777" w:rsidR="00501B1B" w:rsidRDefault="00E7511C" w:rsidP="00501B1B">
      <w:pPr>
        <w:pStyle w:val="Heading2"/>
      </w:pPr>
      <w:bookmarkStart w:id="25" w:name="_Toc416102670"/>
      <w:r>
        <w:t>3.5 Mobile Application Structure</w:t>
      </w:r>
      <w:bookmarkEnd w:id="25"/>
    </w:p>
    <w:p w14:paraId="65F3246F" w14:textId="77777777" w:rsidR="008F5A53" w:rsidRPr="008F5A53" w:rsidRDefault="008F5A53" w:rsidP="008F5A53">
      <w:r>
        <w:t xml:space="preserve">Basic IOS </w:t>
      </w:r>
      <w:proofErr w:type="spellStart"/>
      <w:proofErr w:type="gramStart"/>
      <w:r>
        <w:t>didFinishWithOptions</w:t>
      </w:r>
      <w:proofErr w:type="spellEnd"/>
      <w:r>
        <w:t>(</w:t>
      </w:r>
      <w:proofErr w:type="gramEnd"/>
      <w:r>
        <w:t xml:space="preserve">) </w:t>
      </w:r>
      <w:proofErr w:type="spellStart"/>
      <w:r>
        <w:t>onLoad</w:t>
      </w:r>
      <w:proofErr w:type="spellEnd"/>
      <w:r>
        <w:t>() etc.</w:t>
      </w:r>
    </w:p>
    <w:p w14:paraId="3BC99A0E" w14:textId="77777777" w:rsidR="00E7511C" w:rsidRDefault="00E7511C" w:rsidP="00E7511C">
      <w:pPr>
        <w:pStyle w:val="Heading2"/>
      </w:pPr>
      <w:bookmarkStart w:id="26" w:name="_Toc416102671"/>
      <w:r>
        <w:t>3.6 REST Server Structure &amp; Administration User Interface</w:t>
      </w:r>
      <w:bookmarkEnd w:id="26"/>
    </w:p>
    <w:p w14:paraId="4027DBDC" w14:textId="77777777" w:rsidR="008F5A53" w:rsidRPr="008F5A53" w:rsidRDefault="008F5A53" w:rsidP="008F5A53">
      <w:r>
        <w:t xml:space="preserve">Methods to implement server return </w:t>
      </w:r>
      <w:proofErr w:type="spellStart"/>
      <w:r>
        <w:t>html</w:t>
      </w:r>
      <w:proofErr w:type="gramStart"/>
      <w:r>
        <w:t>,xml</w:t>
      </w:r>
      <w:proofErr w:type="spellEnd"/>
      <w:proofErr w:type="gramEnd"/>
      <w:r>
        <w:t>, delete, add, EDIT?</w:t>
      </w:r>
    </w:p>
    <w:p w14:paraId="542A596B" w14:textId="77777777" w:rsidR="00E7511C" w:rsidRPr="00E7511C" w:rsidRDefault="00E7511C" w:rsidP="00E7511C">
      <w:pPr>
        <w:pStyle w:val="Heading2"/>
      </w:pPr>
      <w:bookmarkStart w:id="27" w:name="_Toc416102672"/>
      <w:r>
        <w:t xml:space="preserve">3.7 Database </w:t>
      </w:r>
      <w:r w:rsidR="008F5A53">
        <w:t>Structure</w:t>
      </w:r>
      <w:bookmarkEnd w:id="27"/>
    </w:p>
    <w:p w14:paraId="77B5372F" w14:textId="77777777" w:rsidR="00E7511C" w:rsidRPr="00E7511C" w:rsidRDefault="00E7511C" w:rsidP="00E7511C"/>
    <w:p w14:paraId="7E12F3B1" w14:textId="77777777" w:rsidR="00501B1B" w:rsidRDefault="00501B1B" w:rsidP="00501B1B"/>
    <w:p w14:paraId="381BC39D" w14:textId="77777777" w:rsidR="00501B1B" w:rsidRPr="00501B1B" w:rsidRDefault="00501B1B" w:rsidP="00501B1B"/>
    <w:p w14:paraId="1C2C30AF" w14:textId="77777777" w:rsidR="00501B1B" w:rsidRPr="00501B1B" w:rsidRDefault="00501B1B" w:rsidP="00501B1B">
      <w:pPr>
        <w:pStyle w:val="Heading2"/>
      </w:pPr>
      <w:r>
        <w:t xml:space="preserve"> </w:t>
      </w:r>
    </w:p>
    <w:p w14:paraId="66546A76" w14:textId="77777777" w:rsidR="00501B1B" w:rsidRPr="00501B1B" w:rsidRDefault="00501B1B" w:rsidP="00501B1B"/>
    <w:p w14:paraId="4F85163F" w14:textId="77777777" w:rsidR="001F2F04" w:rsidRDefault="00E7511C" w:rsidP="001F2F04">
      <w:pPr>
        <w:pStyle w:val="Heading1"/>
      </w:pPr>
      <w:bookmarkStart w:id="28" w:name="_Toc416102676"/>
      <w:r>
        <w:lastRenderedPageBreak/>
        <w:t xml:space="preserve">4 </w:t>
      </w:r>
      <w:r w:rsidR="001F2F04">
        <w:t>Implementation</w:t>
      </w:r>
      <w:bookmarkEnd w:id="28"/>
    </w:p>
    <w:p w14:paraId="3FB33F83" w14:textId="77777777" w:rsidR="002859CB" w:rsidRDefault="002859CB" w:rsidP="002859CB"/>
    <w:p w14:paraId="5A984926" w14:textId="77777777" w:rsidR="002859CB" w:rsidRPr="002859CB" w:rsidRDefault="002859CB" w:rsidP="002859CB">
      <w:r>
        <w:t xml:space="preserve">The following segment of the report describes how the mobile application, server and database were implemented. The implementation section will give information on </w:t>
      </w:r>
      <w:r w:rsidR="00157F97">
        <w:t>process of development to solve the project problem. T</w:t>
      </w:r>
      <w:r>
        <w:t>he agile methodology</w:t>
      </w:r>
      <w:r w:rsidR="00157F97">
        <w:t xml:space="preserve"> is used for this project thus</w:t>
      </w:r>
      <w:r>
        <w:t xml:space="preserve"> the implementation</w:t>
      </w:r>
      <w:r w:rsidR="00157F97">
        <w:t xml:space="preserve"> section</w:t>
      </w:r>
      <w:r>
        <w:t xml:space="preserve"> is split into different iterations. </w:t>
      </w:r>
    </w:p>
    <w:p w14:paraId="1F3B185D" w14:textId="77777777" w:rsidR="00914009" w:rsidRPr="00914009" w:rsidRDefault="008F2FC0" w:rsidP="009542E4">
      <w:pPr>
        <w:pStyle w:val="Heading2"/>
      </w:pPr>
      <w:bookmarkStart w:id="29" w:name="_Toc416102677"/>
      <w:r>
        <w:t xml:space="preserve">4.1 </w:t>
      </w:r>
      <w:r w:rsidR="001F2F04" w:rsidRPr="001F2F04">
        <w:t>Iteration 1</w:t>
      </w:r>
      <w:bookmarkEnd w:id="29"/>
    </w:p>
    <w:p w14:paraId="39226E4B" w14:textId="77777777" w:rsidR="008F2FC0" w:rsidRDefault="008F2FC0" w:rsidP="001F2F04">
      <w:r>
        <w:t xml:space="preserve">Create working prototype from low fidelity </w:t>
      </w:r>
      <w:proofErr w:type="spellStart"/>
      <w:r>
        <w:t>prototypeCreate</w:t>
      </w:r>
      <w:proofErr w:type="spellEnd"/>
      <w:r>
        <w:t xml:space="preserve"> </w:t>
      </w:r>
      <w:proofErr w:type="spellStart"/>
      <w:r>
        <w:t>objectsLink</w:t>
      </w:r>
      <w:proofErr w:type="spellEnd"/>
      <w:r>
        <w:t xml:space="preserve"> user interface to </w:t>
      </w:r>
      <w:proofErr w:type="spellStart"/>
      <w:r>
        <w:t>objectsFill</w:t>
      </w:r>
      <w:proofErr w:type="spellEnd"/>
      <w:r>
        <w:t xml:space="preserve"> with temp </w:t>
      </w:r>
      <w:proofErr w:type="spellStart"/>
      <w:r>
        <w:t>dataClient</w:t>
      </w:r>
      <w:proofErr w:type="spellEnd"/>
      <w:r>
        <w:t xml:space="preserve"> Review</w:t>
      </w:r>
    </w:p>
    <w:p w14:paraId="78EE0A29" w14:textId="77777777" w:rsidR="001F2F04" w:rsidRDefault="001F2F04" w:rsidP="001F2F04">
      <w:r>
        <w:t xml:space="preserve">The aim of this iteration was implement a working prototype of the mobile application. </w:t>
      </w:r>
      <w:r w:rsidR="00D53EB5">
        <w:t>The first stage involved creating the</w:t>
      </w:r>
      <w:r w:rsidR="000C4DFB">
        <w:t xml:space="preserve"> user</w:t>
      </w:r>
      <w:r w:rsidR="00D53EB5">
        <w:t xml:space="preserve"> interface in the Interface Builder in the </w:t>
      </w:r>
      <w:proofErr w:type="spellStart"/>
      <w:r w:rsidR="00D53EB5">
        <w:t>XCode</w:t>
      </w:r>
      <w:proofErr w:type="spellEnd"/>
      <w:r w:rsidR="00D53EB5">
        <w:t xml:space="preserve"> IDE.</w:t>
      </w:r>
      <w:r w:rsidR="000C4DFB">
        <w:t xml:space="preserve"> The reason for using the interface builder</w:t>
      </w:r>
      <w:r w:rsidR="00D56323">
        <w:t xml:space="preserve"> GUI tool</w:t>
      </w:r>
      <w:r w:rsidR="000C4DFB">
        <w:t xml:space="preserve"> rather than developing the user interface programmatically</w:t>
      </w:r>
      <w:r w:rsidR="00D56323">
        <w:t xml:space="preserve"> is that it creates a storyboard of how the containers interact with each other</w:t>
      </w:r>
      <w:r w:rsidR="00914009">
        <w:t xml:space="preserve"> as seen in Figure 1</w:t>
      </w:r>
      <w:r w:rsidR="00D56323">
        <w:t xml:space="preserve">. This a valuable tool to be able to show the client as the flow of the program can be understood without knowledge of the source </w:t>
      </w:r>
      <w:r w:rsidR="00B35DAD">
        <w:t>code. This allows the client to request interface changes and see the effect of the change before actually having to change, compile and run the code for each change, saving time in development.</w:t>
      </w:r>
    </w:p>
    <w:p w14:paraId="5F08BBB5" w14:textId="77777777" w:rsidR="00B35DAD" w:rsidRDefault="00914009" w:rsidP="001F2F04">
      <w:r w:rsidRPr="00914009">
        <w:rPr>
          <w:noProof/>
          <w:lang w:val="en-US" w:eastAsia="en-US"/>
        </w:rPr>
        <w:drawing>
          <wp:inline distT="0" distB="0" distL="0" distR="0" wp14:anchorId="05EDAB3D" wp14:editId="09CEFD7F">
            <wp:extent cx="5731510" cy="25171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8 at 15.14.4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14:paraId="6D15EF7C" w14:textId="77777777" w:rsidR="00B35DAD" w:rsidRDefault="00914009" w:rsidP="00914009">
      <w:pPr>
        <w:pStyle w:val="Caption"/>
      </w:pPr>
      <w:r>
        <w:t xml:space="preserve">Figure </w:t>
      </w:r>
      <w:fldSimple w:instr=" SEQ Figure \* ARABIC ">
        <w:r>
          <w:rPr>
            <w:noProof/>
          </w:rPr>
          <w:t>1</w:t>
        </w:r>
      </w:fldSimple>
    </w:p>
    <w:p w14:paraId="7D9154FD" w14:textId="77777777" w:rsidR="009542E4" w:rsidRPr="009542E4" w:rsidRDefault="009542E4" w:rsidP="009542E4">
      <w:pPr>
        <w:pStyle w:val="Description"/>
      </w:pPr>
    </w:p>
    <w:p w14:paraId="3F79038C" w14:textId="1CF7E8B9" w:rsidR="00E5756F" w:rsidRDefault="00914009" w:rsidP="00914009">
      <w:pPr>
        <w:keepNext/>
      </w:pPr>
      <w:r>
        <w:lastRenderedPageBreak/>
        <w:t xml:space="preserve">The main challenge of the user interface construction was getting it to resize dynamically for different screen sizes that are available for IOS. This is done by </w:t>
      </w:r>
      <w:r w:rsidR="001E42D0">
        <w:t>allowing all the objects to resize with the screen size but adding</w:t>
      </w:r>
      <w:r>
        <w:t xml:space="preserve"> constraints to each of the </w:t>
      </w:r>
      <w:r w:rsidR="00124EB6">
        <w:t>objects inside the container</w:t>
      </w:r>
      <w:r w:rsidR="001E42D0">
        <w:t xml:space="preserve"> to make the UI the</w:t>
      </w:r>
      <w:r w:rsidR="00124EB6">
        <w:t xml:space="preserve">. An </w:t>
      </w:r>
      <w:r w:rsidR="001E42D0">
        <w:t xml:space="preserve">example of a </w:t>
      </w:r>
      <w:proofErr w:type="gramStart"/>
      <w:r w:rsidR="001E42D0">
        <w:t>constraint  is</w:t>
      </w:r>
      <w:proofErr w:type="gramEnd"/>
      <w:r w:rsidR="001E42D0">
        <w:t xml:space="preserve"> to make sure an object is always has a distance of 5 pixels to the right and of the container</w:t>
      </w:r>
      <w:r w:rsidR="009542E4">
        <w:t xml:space="preserve"> </w:t>
      </w:r>
      <w:r w:rsidR="001E42D0">
        <w:t xml:space="preserve">no matter how much they are stretched. </w:t>
      </w:r>
      <w:r w:rsidR="009542E4">
        <w:t>This will allow for example a text ar</w:t>
      </w:r>
      <w:r w:rsidR="00ED37F6">
        <w:t>ea to resize to match the screen size to</w:t>
      </w:r>
      <w:r w:rsidR="009542E4">
        <w:t xml:space="preserve"> but always keep it </w:t>
      </w:r>
      <w:proofErr w:type="spellStart"/>
      <w:r w:rsidR="009542E4">
        <w:t>centered</w:t>
      </w:r>
      <w:proofErr w:type="spellEnd"/>
      <w:r w:rsidR="009542E4">
        <w:t xml:space="preserve">. This is challenging because constraints can interact and override each other. When dealing with many constraints this can get very confusing into why a particular object is not </w:t>
      </w:r>
      <w:proofErr w:type="gramStart"/>
      <w:r w:rsidR="009542E4">
        <w:t>behaving</w:t>
      </w:r>
      <w:proofErr w:type="gramEnd"/>
      <w:r w:rsidR="009542E4">
        <w:t xml:space="preserve"> as it should when it is resized. </w:t>
      </w:r>
      <w:r w:rsidR="00B03D03">
        <w:t xml:space="preserve"> </w:t>
      </w:r>
      <w:proofErr w:type="spellStart"/>
      <w:r w:rsidR="00B03D03">
        <w:t>XCode</w:t>
      </w:r>
      <w:proofErr w:type="spellEnd"/>
      <w:r w:rsidR="00B03D03">
        <w:t xml:space="preserve"> provides a feature</w:t>
      </w:r>
      <w:r w:rsidR="00E5756F">
        <w:t xml:space="preserve"> “Resolve Auto Layout Issues”</w:t>
      </w:r>
      <w:r w:rsidR="00B03D03">
        <w:t xml:space="preserve"> to help resolve this where it will fill in all the constraints that are needed to make the look like it does on the storyboard. Although this feature is very good at setting the positions the resizing is still an issue and needs other constraints such as keeping all the buttons on the calculator the same height</w:t>
      </w:r>
      <w:r w:rsidR="00E5756F">
        <w:t xml:space="preserve"> and width ratio which have to be added manually.</w:t>
      </w:r>
    </w:p>
    <w:p w14:paraId="2089D79F" w14:textId="4B6389B2" w:rsidR="00E5756F" w:rsidRDefault="00E5756F" w:rsidP="00914009">
      <w:pPr>
        <w:keepNext/>
      </w:pPr>
      <w:r>
        <w:t xml:space="preserve">The next step in the first iteration was </w:t>
      </w:r>
      <w:proofErr w:type="gramStart"/>
      <w:r>
        <w:t>to  create</w:t>
      </w:r>
      <w:proofErr w:type="gramEnd"/>
      <w:r>
        <w:t xml:space="preserve"> the objects for the information on drugs and patho</w:t>
      </w:r>
      <w:r w:rsidR="004021BE">
        <w:t>gens to be parsed to the UI. From the requirements gathered</w:t>
      </w:r>
      <w:r w:rsidR="0051476C">
        <w:t xml:space="preserve"> from the meetings a basic structure was drawn up for what con</w:t>
      </w:r>
      <w:bookmarkStart w:id="30" w:name="_GoBack"/>
      <w:bookmarkEnd w:id="30"/>
    </w:p>
    <w:p w14:paraId="7C173FAC" w14:textId="77777777" w:rsidR="00E5756F" w:rsidRDefault="00E5756F" w:rsidP="00914009">
      <w:pPr>
        <w:keepNext/>
      </w:pPr>
    </w:p>
    <w:p w14:paraId="22F2AF15" w14:textId="002613EE" w:rsidR="00E5756F" w:rsidRDefault="00E5756F" w:rsidP="00914009">
      <w:pPr>
        <w:keepNext/>
      </w:pPr>
    </w:p>
    <w:p w14:paraId="749187B9" w14:textId="77777777" w:rsidR="00B03D03" w:rsidRDefault="00B03D03" w:rsidP="00914009">
      <w:pPr>
        <w:keepNext/>
      </w:pPr>
    </w:p>
    <w:p w14:paraId="33DE86CF" w14:textId="77777777" w:rsidR="00B03D03" w:rsidRPr="00914009" w:rsidRDefault="00B03D03" w:rsidP="00914009">
      <w:pPr>
        <w:keepNext/>
      </w:pPr>
    </w:p>
    <w:p w14:paraId="1A0C190B" w14:textId="77777777" w:rsidR="008F2FC0" w:rsidRDefault="008F2FC0" w:rsidP="001F2F04"/>
    <w:p w14:paraId="5D297464" w14:textId="77777777" w:rsidR="008F2FC0" w:rsidRDefault="008F2FC0" w:rsidP="008F2FC0">
      <w:pPr>
        <w:pStyle w:val="Heading2"/>
      </w:pPr>
      <w:bookmarkStart w:id="31" w:name="_Toc416102678"/>
      <w:r>
        <w:t>4.2 Iteration 2</w:t>
      </w:r>
      <w:bookmarkEnd w:id="31"/>
    </w:p>
    <w:p w14:paraId="1A62FF6A" w14:textId="77777777" w:rsidR="008F2FC0" w:rsidRDefault="008F2FC0" w:rsidP="008F2FC0">
      <w:r>
        <w:t>Make changes to interface per clients request</w:t>
      </w:r>
    </w:p>
    <w:p w14:paraId="62ED4C3D" w14:textId="77777777" w:rsidR="008F2FC0" w:rsidRDefault="008F2FC0" w:rsidP="008F2FC0">
      <w:r>
        <w:t xml:space="preserve">Convert from XML </w:t>
      </w:r>
      <w:proofErr w:type="gramStart"/>
      <w:r>
        <w:t>GDATA  to</w:t>
      </w:r>
      <w:proofErr w:type="gramEnd"/>
      <w:r>
        <w:t xml:space="preserve"> object on mobile app.</w:t>
      </w:r>
    </w:p>
    <w:p w14:paraId="4492ABFB" w14:textId="77777777" w:rsidR="008F2FC0" w:rsidRDefault="008F2FC0" w:rsidP="008F2FC0">
      <w:r>
        <w:t>Create simple REST server to send a small XML document with dummy data.</w:t>
      </w:r>
    </w:p>
    <w:p w14:paraId="49DCA4A2" w14:textId="77777777" w:rsidR="008F2FC0" w:rsidRDefault="008F2FC0" w:rsidP="008F2FC0">
      <w:r>
        <w:t>Object to XML JAXB</w:t>
      </w:r>
    </w:p>
    <w:p w14:paraId="30A4BCA2" w14:textId="77777777" w:rsidR="008F2FC0" w:rsidRDefault="008F2FC0" w:rsidP="008F2FC0">
      <w:r>
        <w:t>Construct object on server create server.</w:t>
      </w:r>
    </w:p>
    <w:p w14:paraId="3AE56E44" w14:textId="77777777" w:rsidR="008F2FC0" w:rsidRDefault="008F2FC0" w:rsidP="008F2FC0">
      <w:r>
        <w:t>Client Review.</w:t>
      </w:r>
    </w:p>
    <w:p w14:paraId="0EC3F143" w14:textId="77777777" w:rsidR="008F2FC0" w:rsidRDefault="008F2FC0" w:rsidP="008F2FC0"/>
    <w:p w14:paraId="0E0B408E" w14:textId="77777777" w:rsidR="008F2FC0" w:rsidRDefault="008F2FC0" w:rsidP="008F2FC0"/>
    <w:p w14:paraId="60B83750" w14:textId="77777777" w:rsidR="008F2FC0" w:rsidRDefault="008F2FC0" w:rsidP="008F2FC0">
      <w:pPr>
        <w:pStyle w:val="Heading2"/>
      </w:pPr>
      <w:bookmarkStart w:id="32" w:name="_Toc416102679"/>
      <w:r>
        <w:lastRenderedPageBreak/>
        <w:t>4.3 Iteration 3</w:t>
      </w:r>
      <w:bookmarkEnd w:id="32"/>
    </w:p>
    <w:p w14:paraId="162EECF4" w14:textId="77777777" w:rsidR="008F2FC0" w:rsidRDefault="008F2FC0" w:rsidP="008F2FC0">
      <w:r>
        <w:t xml:space="preserve">Created database </w:t>
      </w:r>
      <w:proofErr w:type="spellStart"/>
      <w:r>
        <w:t>MySql</w:t>
      </w:r>
      <w:proofErr w:type="spellEnd"/>
      <w:r>
        <w:t xml:space="preserve">, </w:t>
      </w:r>
    </w:p>
    <w:p w14:paraId="21450DE8" w14:textId="77777777" w:rsidR="008F2FC0" w:rsidRDefault="008F2FC0" w:rsidP="008F2FC0">
      <w:r>
        <w:t>Problems with clients database not standard format caused time lost.</w:t>
      </w:r>
    </w:p>
    <w:p w14:paraId="713338C6" w14:textId="77777777" w:rsidR="008F5A53" w:rsidRDefault="008F5A53" w:rsidP="008F2FC0">
      <w:r>
        <w:t>Connect database to REST service JDBC database to the object</w:t>
      </w:r>
    </w:p>
    <w:p w14:paraId="5515E64F" w14:textId="77777777" w:rsidR="008F5A53" w:rsidRDefault="008F5A53" w:rsidP="008F2FC0">
      <w:r>
        <w:t>Return HTML of database</w:t>
      </w:r>
    </w:p>
    <w:p w14:paraId="44315192" w14:textId="77777777" w:rsidR="008F5A53" w:rsidRDefault="008F5A53" w:rsidP="008F5A53">
      <w:pPr>
        <w:pStyle w:val="Heading2"/>
      </w:pPr>
      <w:bookmarkStart w:id="33" w:name="_Toc416102680"/>
      <w:r>
        <w:t>4.4 Iteration 4</w:t>
      </w:r>
      <w:bookmarkEnd w:id="33"/>
    </w:p>
    <w:p w14:paraId="331324F5" w14:textId="77777777" w:rsidR="00112386" w:rsidRDefault="00112386" w:rsidP="00112386">
      <w:r>
        <w:t xml:space="preserve">Admin User Interface </w:t>
      </w:r>
    </w:p>
    <w:p w14:paraId="007D9975" w14:textId="77777777" w:rsidR="00BE0117" w:rsidRDefault="00BE0117" w:rsidP="00112386">
      <w:r>
        <w:t>Add/ delete from database</w:t>
      </w:r>
    </w:p>
    <w:p w14:paraId="6D74D7CC" w14:textId="77777777" w:rsidR="00BE0117" w:rsidRDefault="00BE0117" w:rsidP="00112386">
      <w:r>
        <w:t>Advanced app features comparing drugs and finding pathogens.</w:t>
      </w:r>
    </w:p>
    <w:p w14:paraId="36879317" w14:textId="77777777" w:rsidR="00EE5465" w:rsidRDefault="00EE5465" w:rsidP="00112386"/>
    <w:p w14:paraId="0A22A09E" w14:textId="77777777" w:rsidR="00EE5465" w:rsidRDefault="00EE5465" w:rsidP="00112386"/>
    <w:p w14:paraId="6D7876E8" w14:textId="77777777" w:rsidR="00EE5465" w:rsidRDefault="00103CFB" w:rsidP="00EE5465">
      <w:pPr>
        <w:pStyle w:val="Heading1"/>
      </w:pPr>
      <w:r>
        <w:lastRenderedPageBreak/>
        <w:t>Evaluation</w:t>
      </w:r>
    </w:p>
    <w:p w14:paraId="4176943F" w14:textId="77777777" w:rsidR="00103CFB" w:rsidRDefault="00103CFB" w:rsidP="00103CFB">
      <w:pPr>
        <w:pStyle w:val="Heading2"/>
      </w:pPr>
      <w:r>
        <w:t>.1 Results From User Testing</w:t>
      </w:r>
    </w:p>
    <w:p w14:paraId="7D22195D" w14:textId="77777777" w:rsidR="00103CFB" w:rsidRDefault="00103CFB" w:rsidP="00103CFB">
      <w:pPr>
        <w:pStyle w:val="Heading2"/>
      </w:pPr>
      <w:r>
        <w:t>.2 Future Work</w:t>
      </w:r>
    </w:p>
    <w:p w14:paraId="2033F4E1" w14:textId="77777777" w:rsidR="00103CFB" w:rsidRDefault="00103CFB" w:rsidP="00103CFB">
      <w:r>
        <w:t>Add more features to rest server, edit for example. Add different types of drug search feature.</w:t>
      </w:r>
    </w:p>
    <w:p w14:paraId="04462B64" w14:textId="77777777" w:rsidR="00103CFB" w:rsidRDefault="00103CFB" w:rsidP="00103CFB">
      <w:r>
        <w:t>Android.</w:t>
      </w:r>
    </w:p>
    <w:p w14:paraId="12FB5207" w14:textId="77777777" w:rsidR="00103CFB" w:rsidRDefault="00103CFB" w:rsidP="00103CFB">
      <w:pPr>
        <w:pStyle w:val="Heading2"/>
      </w:pPr>
      <w:r>
        <w:t>.3 Personal Reflection</w:t>
      </w:r>
    </w:p>
    <w:p w14:paraId="4E86A0F2" w14:textId="77777777" w:rsidR="00103CFB" w:rsidRDefault="00103CFB" w:rsidP="00103CFB">
      <w:r>
        <w:t>Report is very hard.</w:t>
      </w:r>
    </w:p>
    <w:p w14:paraId="1DD94BEB" w14:textId="77777777" w:rsidR="00103CFB" w:rsidRDefault="00103CFB" w:rsidP="00103CFB">
      <w:r>
        <w:t>Problems with clients database</w:t>
      </w:r>
    </w:p>
    <w:p w14:paraId="34422E58" w14:textId="77777777" w:rsidR="00103CFB" w:rsidRDefault="00103CFB" w:rsidP="00103CFB">
      <w:r>
        <w:t xml:space="preserve">Coding went well little problems. Research more frame works instead of reinventing the wheel. </w:t>
      </w:r>
    </w:p>
    <w:p w14:paraId="69F8B3BE" w14:textId="77777777" w:rsidR="00103CFB" w:rsidRDefault="00103CFB" w:rsidP="00103CFB">
      <w:r>
        <w:t xml:space="preserve">Overestimated the amount of work that could get done in </w:t>
      </w:r>
      <w:proofErr w:type="gramStart"/>
      <w:r>
        <w:t>a the</w:t>
      </w:r>
      <w:proofErr w:type="gramEnd"/>
      <w:r>
        <w:t xml:space="preserve"> time three months sounds like a lot but it really isn’t.</w:t>
      </w:r>
    </w:p>
    <w:p w14:paraId="05146EB2" w14:textId="77777777" w:rsidR="00103CFB" w:rsidRDefault="00103CFB" w:rsidP="00103CFB">
      <w:pPr>
        <w:pStyle w:val="Heading2"/>
      </w:pPr>
      <w:r>
        <w:t>.4 Client Reflection</w:t>
      </w:r>
    </w:p>
    <w:p w14:paraId="7BE76100" w14:textId="77777777" w:rsidR="00103CFB" w:rsidRDefault="00103CFB" w:rsidP="00103CFB">
      <w:r>
        <w:t xml:space="preserve">Was he </w:t>
      </w:r>
      <w:proofErr w:type="gramStart"/>
      <w:r>
        <w:t>satisfied ?</w:t>
      </w:r>
      <w:proofErr w:type="gramEnd"/>
    </w:p>
    <w:p w14:paraId="768141FF" w14:textId="77777777" w:rsidR="00103CFB" w:rsidRDefault="00103CFB" w:rsidP="00103CFB">
      <w:r>
        <w:t>What does he wish happened?</w:t>
      </w:r>
    </w:p>
    <w:p w14:paraId="57CDBD5C" w14:textId="77777777" w:rsidR="00103CFB" w:rsidRDefault="00103CFB" w:rsidP="00103CFB">
      <w:r>
        <w:t>Anything that went badly?</w:t>
      </w:r>
    </w:p>
    <w:p w14:paraId="0AE657A7" w14:textId="77777777" w:rsidR="00103CFB" w:rsidRDefault="00103CFB" w:rsidP="00103CFB">
      <w:r>
        <w:t>Professionally Managed?</w:t>
      </w:r>
    </w:p>
    <w:p w14:paraId="41BD645B" w14:textId="77777777" w:rsidR="00103CFB" w:rsidRDefault="00103CFB" w:rsidP="00103CFB">
      <w:proofErr w:type="spellStart"/>
      <w:r>
        <w:t>Correspondance</w:t>
      </w:r>
      <w:proofErr w:type="spellEnd"/>
    </w:p>
    <w:p w14:paraId="19BFC3DD" w14:textId="77777777" w:rsidR="00103CFB" w:rsidRPr="00103CFB" w:rsidRDefault="00103CFB" w:rsidP="00103CFB">
      <w:r>
        <w:t>Meeting Notes.</w:t>
      </w:r>
    </w:p>
    <w:p w14:paraId="6CC9AFBA" w14:textId="77777777" w:rsidR="00103CFB" w:rsidRPr="00103CFB" w:rsidRDefault="00103CFB" w:rsidP="00103CFB">
      <w:pPr>
        <w:pStyle w:val="Heading2"/>
      </w:pPr>
      <w:r>
        <w:t xml:space="preserve">.5 </w:t>
      </w:r>
      <w:proofErr w:type="spellStart"/>
      <w:r>
        <w:t>Dicussion</w:t>
      </w:r>
      <w:proofErr w:type="spellEnd"/>
      <w:r>
        <w:t xml:space="preserve"> on REST vs the Normal Way vs SOAP</w:t>
      </w:r>
    </w:p>
    <w:p w14:paraId="1067667D" w14:textId="77777777" w:rsidR="008F5A53" w:rsidRPr="008F5A53" w:rsidRDefault="008F5A53" w:rsidP="008F5A53"/>
    <w:p w14:paraId="69D37CE2" w14:textId="77777777" w:rsidR="008F2FC0" w:rsidRPr="008F2FC0" w:rsidRDefault="008F2FC0" w:rsidP="008F2FC0"/>
    <w:p w14:paraId="716AE222" w14:textId="77777777" w:rsidR="008F2FC0" w:rsidRPr="008F2FC0" w:rsidRDefault="008F2FC0" w:rsidP="008F2FC0"/>
    <w:p w14:paraId="2C72321B" w14:textId="77777777" w:rsidR="001F2F04" w:rsidRPr="001F2F04" w:rsidRDefault="001F2F04" w:rsidP="001F2F04"/>
    <w:p w14:paraId="33F9041C" w14:textId="77777777" w:rsidR="00AA08C2" w:rsidRDefault="00AA08C2" w:rsidP="009D4F49">
      <w:pPr>
        <w:pStyle w:val="Heading1"/>
      </w:pPr>
      <w:bookmarkStart w:id="34" w:name="_Toc416102681"/>
      <w:r>
        <w:lastRenderedPageBreak/>
        <w:t>List of References</w:t>
      </w:r>
      <w:bookmarkEnd w:id="34"/>
    </w:p>
    <w:p w14:paraId="731F78E4" w14:textId="77777777" w:rsidR="00AA08C2" w:rsidRPr="002C73E9" w:rsidRDefault="00AA08C2" w:rsidP="00AA08C2">
      <w:pPr>
        <w:rPr>
          <w:sz w:val="22"/>
          <w:szCs w:val="22"/>
        </w:rPr>
      </w:pPr>
      <w:r w:rsidRPr="002C73E9">
        <w:rPr>
          <w:sz w:val="22"/>
          <w:szCs w:val="22"/>
        </w:rPr>
        <w:t>(If any.)</w:t>
      </w:r>
    </w:p>
    <w:p w14:paraId="196DB10D" w14:textId="77777777" w:rsidR="00AA08C2" w:rsidRDefault="00933960" w:rsidP="00AA08C2">
      <w:r>
        <w:t xml:space="preserve">Apple Developer 2015 </w:t>
      </w:r>
      <w:hyperlink r:id="rId13" w:history="1">
        <w:r w:rsidR="00407A13" w:rsidRPr="00793915">
          <w:rPr>
            <w:rStyle w:val="Hyperlink"/>
          </w:rPr>
          <w:t>https://developer.apple.com/xcode/features/</w:t>
        </w:r>
      </w:hyperlink>
    </w:p>
    <w:p w14:paraId="202DFAB2" w14:textId="77777777" w:rsidR="00407A13" w:rsidRPr="00AA08C2" w:rsidRDefault="00B03D03" w:rsidP="00AA08C2">
      <w:hyperlink r:id="rId14" w:history="1">
        <w:r w:rsidR="00FF2C7E">
          <w:rPr>
            <w:rStyle w:val="name"/>
            <w:b/>
            <w:bCs/>
            <w:color w:val="000000"/>
            <w:sz w:val="21"/>
            <w:szCs w:val="21"/>
            <w:bdr w:val="none" w:sz="0" w:space="0" w:color="auto" w:frame="1"/>
            <w:shd w:val="clear" w:color="auto" w:fill="FFFFFF"/>
          </w:rPr>
          <w:t>Ahmed Eid</w:t>
        </w:r>
      </w:hyperlink>
      <w:r w:rsidR="00FF2C7E">
        <w:t xml:space="preserve"> June 2014 </w:t>
      </w:r>
      <w:r w:rsidR="00FF2C7E" w:rsidRPr="00FF2C7E">
        <w:t>http://www.huffingtonpost.com/ahmed-eid/apples-swift-is-great-but_b_5492239.html?</w:t>
      </w:r>
    </w:p>
    <w:p w14:paraId="1EF73045" w14:textId="77777777" w:rsidR="00256141" w:rsidRDefault="00256141" w:rsidP="00256141">
      <w:pPr>
        <w:pStyle w:val="Heading1"/>
      </w:pPr>
      <w:bookmarkStart w:id="35" w:name="_Toc416102682"/>
      <w:r>
        <w:lastRenderedPageBreak/>
        <w:t>Appendix A</w:t>
      </w:r>
      <w:r>
        <w:br/>
      </w:r>
      <w:r w:rsidR="000E2F10">
        <w:t>External Materials</w:t>
      </w:r>
      <w:bookmarkEnd w:id="35"/>
    </w:p>
    <w:p w14:paraId="0C0383FD"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7DEB27DF" w14:textId="77777777" w:rsidR="00256141" w:rsidRPr="002C73E9" w:rsidRDefault="00256141" w:rsidP="00256141">
      <w:pPr>
        <w:pStyle w:val="Heading2"/>
        <w:rPr>
          <w:sz w:val="22"/>
          <w:szCs w:val="22"/>
        </w:rPr>
      </w:pPr>
      <w:bookmarkStart w:id="36" w:name="_Toc416102683"/>
      <w:proofErr w:type="gramStart"/>
      <w:r w:rsidRPr="002C73E9">
        <w:rPr>
          <w:sz w:val="22"/>
          <w:szCs w:val="22"/>
        </w:rPr>
        <w:t>A.1  Level</w:t>
      </w:r>
      <w:proofErr w:type="gramEnd"/>
      <w:r w:rsidRPr="002C73E9">
        <w:rPr>
          <w:sz w:val="22"/>
          <w:szCs w:val="22"/>
        </w:rPr>
        <w:t xml:space="preserve"> 2 Heading with ‘heading 2’ Style Applied by Pressing Ctrl Shift 2</w:t>
      </w:r>
      <w:bookmarkEnd w:id="36"/>
    </w:p>
    <w:p w14:paraId="4165813C" w14:textId="77777777" w:rsidR="00256141" w:rsidRPr="002C73E9" w:rsidRDefault="00256141" w:rsidP="00256141">
      <w:pPr>
        <w:rPr>
          <w:sz w:val="22"/>
          <w:szCs w:val="22"/>
        </w:rPr>
      </w:pPr>
      <w:r w:rsidRPr="002C73E9">
        <w:rPr>
          <w:sz w:val="22"/>
          <w:szCs w:val="22"/>
        </w:rPr>
        <w:t>Text under level 2 heading.  Text under level 2 heading.  Text under level 2 heading.  Text under level 2 heading.</w:t>
      </w:r>
    </w:p>
    <w:p w14:paraId="6E1BB1F0" w14:textId="77777777" w:rsidR="00256141" w:rsidRPr="002C73E9" w:rsidRDefault="00256141" w:rsidP="00256141">
      <w:pPr>
        <w:pStyle w:val="Heading3"/>
        <w:rPr>
          <w:sz w:val="22"/>
          <w:szCs w:val="22"/>
        </w:rPr>
      </w:pPr>
      <w:bookmarkStart w:id="37" w:name="_Toc416102684"/>
      <w:proofErr w:type="gramStart"/>
      <w:r w:rsidRPr="002C73E9">
        <w:rPr>
          <w:sz w:val="22"/>
          <w:szCs w:val="22"/>
        </w:rPr>
        <w:t>A.1.1  Level</w:t>
      </w:r>
      <w:proofErr w:type="gramEnd"/>
      <w:r w:rsidRPr="002C73E9">
        <w:rPr>
          <w:sz w:val="22"/>
          <w:szCs w:val="22"/>
        </w:rPr>
        <w:t xml:space="preserve"> 3 Heading with ‘heading 3’ Style Applied by Pressing Ctrl Shift 3</w:t>
      </w:r>
      <w:bookmarkEnd w:id="37"/>
    </w:p>
    <w:p w14:paraId="3786278B" w14:textId="77777777" w:rsidR="00256141" w:rsidRPr="002C73E9" w:rsidRDefault="00256141" w:rsidP="00256141">
      <w:pPr>
        <w:rPr>
          <w:sz w:val="22"/>
          <w:szCs w:val="22"/>
        </w:rPr>
      </w:pPr>
      <w:r w:rsidRPr="002C73E9">
        <w:rPr>
          <w:sz w:val="22"/>
          <w:szCs w:val="22"/>
        </w:rPr>
        <w:t>Text under level 3 heading.  Text under level 3 heading.  Text under level 3 heading.  Text under level 3 heading.</w:t>
      </w:r>
    </w:p>
    <w:p w14:paraId="30A7D3F1" w14:textId="77777777" w:rsidR="00256141" w:rsidRPr="002C73E9" w:rsidRDefault="00256141" w:rsidP="00256141">
      <w:pPr>
        <w:pStyle w:val="Heading4"/>
        <w:rPr>
          <w:sz w:val="22"/>
          <w:szCs w:val="22"/>
        </w:rPr>
      </w:pPr>
      <w:bookmarkStart w:id="38" w:name="_Toc416102685"/>
      <w:proofErr w:type="gramStart"/>
      <w:r w:rsidRPr="002C73E9">
        <w:rPr>
          <w:sz w:val="22"/>
          <w:szCs w:val="22"/>
        </w:rPr>
        <w:t>A.1.1.1  Level</w:t>
      </w:r>
      <w:proofErr w:type="gramEnd"/>
      <w:r w:rsidRPr="002C73E9">
        <w:rPr>
          <w:sz w:val="22"/>
          <w:szCs w:val="22"/>
        </w:rPr>
        <w:t xml:space="preserve"> 4 Heading with ‘heading 4’ Style Applied by Pressing Ctrl Shift 4</w:t>
      </w:r>
      <w:bookmarkEnd w:id="38"/>
    </w:p>
    <w:p w14:paraId="317A933A" w14:textId="77777777" w:rsidR="00256141" w:rsidRPr="002C73E9" w:rsidRDefault="00256141" w:rsidP="00256141">
      <w:pPr>
        <w:rPr>
          <w:sz w:val="22"/>
          <w:szCs w:val="22"/>
        </w:rPr>
      </w:pPr>
      <w:r w:rsidRPr="002C73E9">
        <w:rPr>
          <w:sz w:val="22"/>
          <w:szCs w:val="22"/>
        </w:rPr>
        <w:t>Text under level 4 heading.  Text under level 4 heading.  Text under level 4 heading.  Text under level 4 heading.</w:t>
      </w:r>
    </w:p>
    <w:p w14:paraId="466EE745" w14:textId="77777777" w:rsidR="00372338" w:rsidRDefault="00372338" w:rsidP="00372338">
      <w:pPr>
        <w:pStyle w:val="Heading1"/>
      </w:pPr>
      <w:bookmarkStart w:id="39" w:name="_Toc416102686"/>
      <w:r>
        <w:lastRenderedPageBreak/>
        <w:t>Appendix B</w:t>
      </w:r>
      <w:r>
        <w:br/>
      </w:r>
      <w:r w:rsidR="000E2F10">
        <w:t>Ethical Issues Addressed</w:t>
      </w:r>
      <w:bookmarkEnd w:id="39"/>
    </w:p>
    <w:p w14:paraId="27AB1BA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6A51C557" w14:textId="77777777" w:rsidR="00322F51" w:rsidRPr="002C73E9" w:rsidRDefault="00322F51" w:rsidP="00322F51">
      <w:pPr>
        <w:pStyle w:val="Heading2"/>
        <w:rPr>
          <w:sz w:val="22"/>
          <w:szCs w:val="22"/>
        </w:rPr>
      </w:pPr>
      <w:bookmarkStart w:id="40" w:name="_Toc416102687"/>
      <w:proofErr w:type="gramStart"/>
      <w:r w:rsidRPr="002C73E9">
        <w:rPr>
          <w:sz w:val="22"/>
          <w:szCs w:val="22"/>
        </w:rPr>
        <w:t>B.1  Level</w:t>
      </w:r>
      <w:proofErr w:type="gramEnd"/>
      <w:r w:rsidRPr="002C73E9">
        <w:rPr>
          <w:sz w:val="22"/>
          <w:szCs w:val="22"/>
        </w:rPr>
        <w:t xml:space="preserve"> 2 Heading</w:t>
      </w:r>
      <w:bookmarkEnd w:id="40"/>
    </w:p>
    <w:p w14:paraId="5E0C805B" w14:textId="77777777" w:rsidR="005142FA" w:rsidRPr="002C73E9" w:rsidRDefault="005142FA" w:rsidP="005142FA">
      <w:pPr>
        <w:rPr>
          <w:sz w:val="22"/>
          <w:szCs w:val="22"/>
        </w:rPr>
      </w:pPr>
      <w:r w:rsidRPr="002C73E9">
        <w:rPr>
          <w:sz w:val="22"/>
          <w:szCs w:val="22"/>
        </w:rPr>
        <w:t>Text under level 2 heading.  Text under level 2 heading.  Text under level 2 heading.  Text under level 2 heading.</w:t>
      </w:r>
    </w:p>
    <w:sectPr w:rsidR="005142FA" w:rsidRPr="002C73E9" w:rsidSect="00E378D3">
      <w:headerReference w:type="default" r:id="rId15"/>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5DC89" w14:textId="77777777" w:rsidR="0051476C" w:rsidRDefault="0051476C">
      <w:r>
        <w:separator/>
      </w:r>
    </w:p>
  </w:endnote>
  <w:endnote w:type="continuationSeparator" w:id="0">
    <w:p w14:paraId="108A1056" w14:textId="77777777" w:rsidR="0051476C" w:rsidRDefault="00514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FA10D" w14:textId="77777777" w:rsidR="0051476C" w:rsidRDefault="0051476C">
      <w:r>
        <w:separator/>
      </w:r>
    </w:p>
  </w:footnote>
  <w:footnote w:type="continuationSeparator" w:id="0">
    <w:p w14:paraId="12070F61" w14:textId="77777777" w:rsidR="0051476C" w:rsidRDefault="0051476C">
      <w:r>
        <w:continuationSeparator/>
      </w:r>
    </w:p>
  </w:footnote>
  <w:footnote w:id="1">
    <w:p w14:paraId="57A4795B" w14:textId="77777777" w:rsidR="0051476C" w:rsidRDefault="0051476C">
      <w:pPr>
        <w:pStyle w:val="FootnoteText"/>
      </w:pPr>
      <w:r>
        <w:rPr>
          <w:rStyle w:val="FootnoteReference"/>
        </w:rPr>
        <w:footnoteRef/>
      </w:r>
      <w:r>
        <w:t xml:space="preserve"> Footnote inserted using Insert Footnote on the References tab.</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05A9" w14:textId="77777777" w:rsidR="0051476C" w:rsidRDefault="0051476C">
    <w:pPr>
      <w:pStyle w:val="Header"/>
    </w:pPr>
    <w:r>
      <w:t xml:space="preserve">- </w:t>
    </w:r>
    <w:r>
      <w:fldChar w:fldCharType="begin"/>
    </w:r>
    <w:r>
      <w:instrText>page</w:instrText>
    </w:r>
    <w:r>
      <w:fldChar w:fldCharType="separate"/>
    </w:r>
    <w:r w:rsidR="00A539B0">
      <w:rPr>
        <w:noProof/>
      </w:rPr>
      <w:t>vi</w: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D9F2F" w14:textId="77777777" w:rsidR="0051476C" w:rsidRDefault="0051476C">
    <w:pPr>
      <w:pStyle w:val="Header"/>
      <w:tabs>
        <w:tab w:val="left" w:pos="6200"/>
      </w:tabs>
    </w:pPr>
    <w:r>
      <w:t xml:space="preserve">- </w:t>
    </w:r>
    <w:r>
      <w:fldChar w:fldCharType="begin"/>
    </w:r>
    <w:r>
      <w:instrText>page</w:instrText>
    </w:r>
    <w:r>
      <w:fldChar w:fldCharType="separate"/>
    </w:r>
    <w:r w:rsidR="00A539B0">
      <w:rPr>
        <w:noProof/>
      </w:rPr>
      <w:t>11</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48764C"/>
    <w:lvl w:ilvl="0">
      <w:start w:val="1"/>
      <w:numFmt w:val="decimal"/>
      <w:lvlText w:val="%1."/>
      <w:lvlJc w:val="left"/>
      <w:pPr>
        <w:tabs>
          <w:tab w:val="num" w:pos="1492"/>
        </w:tabs>
        <w:ind w:left="1492" w:hanging="360"/>
      </w:pPr>
    </w:lvl>
  </w:abstractNum>
  <w:abstractNum w:abstractNumId="1">
    <w:nsid w:val="FFFFFF7D"/>
    <w:multiLevelType w:val="singleLevel"/>
    <w:tmpl w:val="7AA0D1DA"/>
    <w:lvl w:ilvl="0">
      <w:start w:val="1"/>
      <w:numFmt w:val="decimal"/>
      <w:lvlText w:val="%1."/>
      <w:lvlJc w:val="left"/>
      <w:pPr>
        <w:tabs>
          <w:tab w:val="num" w:pos="1209"/>
        </w:tabs>
        <w:ind w:left="1209" w:hanging="360"/>
      </w:pPr>
    </w:lvl>
  </w:abstractNum>
  <w:abstractNum w:abstractNumId="2">
    <w:nsid w:val="FFFFFF7E"/>
    <w:multiLevelType w:val="singleLevel"/>
    <w:tmpl w:val="6484B918"/>
    <w:lvl w:ilvl="0">
      <w:start w:val="1"/>
      <w:numFmt w:val="decimal"/>
      <w:lvlText w:val="%1."/>
      <w:lvlJc w:val="left"/>
      <w:pPr>
        <w:tabs>
          <w:tab w:val="num" w:pos="926"/>
        </w:tabs>
        <w:ind w:left="926" w:hanging="360"/>
      </w:pPr>
    </w:lvl>
  </w:abstractNum>
  <w:abstractNum w:abstractNumId="3">
    <w:nsid w:val="FFFFFF7F"/>
    <w:multiLevelType w:val="singleLevel"/>
    <w:tmpl w:val="BA1EB758"/>
    <w:lvl w:ilvl="0">
      <w:start w:val="1"/>
      <w:numFmt w:val="decimal"/>
      <w:lvlText w:val="%1."/>
      <w:lvlJc w:val="left"/>
      <w:pPr>
        <w:tabs>
          <w:tab w:val="num" w:pos="643"/>
        </w:tabs>
        <w:ind w:left="643" w:hanging="360"/>
      </w:pPr>
    </w:lvl>
  </w:abstractNum>
  <w:abstractNum w:abstractNumId="4">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C96F34E"/>
    <w:lvl w:ilvl="0">
      <w:start w:val="1"/>
      <w:numFmt w:val="decimal"/>
      <w:lvlText w:val="%1."/>
      <w:lvlJc w:val="left"/>
      <w:pPr>
        <w:tabs>
          <w:tab w:val="num" w:pos="360"/>
        </w:tabs>
        <w:ind w:left="360" w:hanging="360"/>
      </w:pPr>
    </w:lvl>
  </w:abstractNum>
  <w:abstractNum w:abstractNumId="9">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nsid w:val="4E357A9A"/>
    <w:multiLevelType w:val="hybridMultilevel"/>
    <w:tmpl w:val="612C33D0"/>
    <w:lvl w:ilvl="0" w:tplc="9B4058D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8">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15"/>
  </w:num>
  <w:num w:numId="4">
    <w:abstractNumId w:val="14"/>
  </w:num>
  <w:num w:numId="5">
    <w:abstractNumId w:val="13"/>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9"/>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GrammaticalErrors/>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765"/>
    <w:rsid w:val="00011222"/>
    <w:rsid w:val="000202E9"/>
    <w:rsid w:val="00031DFE"/>
    <w:rsid w:val="000324C4"/>
    <w:rsid w:val="00034AE3"/>
    <w:rsid w:val="00045D74"/>
    <w:rsid w:val="000517F0"/>
    <w:rsid w:val="00062740"/>
    <w:rsid w:val="00067033"/>
    <w:rsid w:val="00067E30"/>
    <w:rsid w:val="000736C1"/>
    <w:rsid w:val="00074726"/>
    <w:rsid w:val="00083C95"/>
    <w:rsid w:val="00087439"/>
    <w:rsid w:val="000C4DFB"/>
    <w:rsid w:val="000D5DFF"/>
    <w:rsid w:val="000D6092"/>
    <w:rsid w:val="000E2F10"/>
    <w:rsid w:val="000E639E"/>
    <w:rsid w:val="000F071D"/>
    <w:rsid w:val="000F70BC"/>
    <w:rsid w:val="00103CFB"/>
    <w:rsid w:val="001041A0"/>
    <w:rsid w:val="0011027A"/>
    <w:rsid w:val="00112386"/>
    <w:rsid w:val="00114F5D"/>
    <w:rsid w:val="00124D86"/>
    <w:rsid w:val="00124EB6"/>
    <w:rsid w:val="00157F97"/>
    <w:rsid w:val="001611C6"/>
    <w:rsid w:val="00166862"/>
    <w:rsid w:val="001713C3"/>
    <w:rsid w:val="00174EC0"/>
    <w:rsid w:val="0019263E"/>
    <w:rsid w:val="0019393E"/>
    <w:rsid w:val="001B5354"/>
    <w:rsid w:val="001E2741"/>
    <w:rsid w:val="001E42D0"/>
    <w:rsid w:val="001E5853"/>
    <w:rsid w:val="001E6420"/>
    <w:rsid w:val="001F1B9A"/>
    <w:rsid w:val="001F2F04"/>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A08"/>
    <w:rsid w:val="00270EFA"/>
    <w:rsid w:val="00272E7C"/>
    <w:rsid w:val="002767A2"/>
    <w:rsid w:val="00281C69"/>
    <w:rsid w:val="002820A4"/>
    <w:rsid w:val="00283ED5"/>
    <w:rsid w:val="002859CB"/>
    <w:rsid w:val="002860EA"/>
    <w:rsid w:val="002A0219"/>
    <w:rsid w:val="002A3BC6"/>
    <w:rsid w:val="002A5E48"/>
    <w:rsid w:val="002B12A3"/>
    <w:rsid w:val="002B6E5E"/>
    <w:rsid w:val="002C50C6"/>
    <w:rsid w:val="002C73E9"/>
    <w:rsid w:val="002F1B8A"/>
    <w:rsid w:val="003125C1"/>
    <w:rsid w:val="00322F51"/>
    <w:rsid w:val="003457C0"/>
    <w:rsid w:val="003476CA"/>
    <w:rsid w:val="003651C5"/>
    <w:rsid w:val="003669FF"/>
    <w:rsid w:val="00367014"/>
    <w:rsid w:val="00372338"/>
    <w:rsid w:val="00395708"/>
    <w:rsid w:val="00395820"/>
    <w:rsid w:val="003B7365"/>
    <w:rsid w:val="003C5400"/>
    <w:rsid w:val="003C7B3A"/>
    <w:rsid w:val="00400F2A"/>
    <w:rsid w:val="004015AD"/>
    <w:rsid w:val="004021BE"/>
    <w:rsid w:val="00403886"/>
    <w:rsid w:val="00405026"/>
    <w:rsid w:val="00407A13"/>
    <w:rsid w:val="00411A71"/>
    <w:rsid w:val="00420F18"/>
    <w:rsid w:val="004233C6"/>
    <w:rsid w:val="00423799"/>
    <w:rsid w:val="00440801"/>
    <w:rsid w:val="00446573"/>
    <w:rsid w:val="00455406"/>
    <w:rsid w:val="00487CF1"/>
    <w:rsid w:val="004C0F6C"/>
    <w:rsid w:val="004D26B5"/>
    <w:rsid w:val="004D3D43"/>
    <w:rsid w:val="004E71B4"/>
    <w:rsid w:val="004F21EF"/>
    <w:rsid w:val="004F3E35"/>
    <w:rsid w:val="00501B1B"/>
    <w:rsid w:val="00504BCE"/>
    <w:rsid w:val="005142FA"/>
    <w:rsid w:val="0051476C"/>
    <w:rsid w:val="00515557"/>
    <w:rsid w:val="005235CF"/>
    <w:rsid w:val="00524DB4"/>
    <w:rsid w:val="00525C59"/>
    <w:rsid w:val="005261E4"/>
    <w:rsid w:val="00534C2A"/>
    <w:rsid w:val="00542AD3"/>
    <w:rsid w:val="00547FCF"/>
    <w:rsid w:val="005600D6"/>
    <w:rsid w:val="005661E9"/>
    <w:rsid w:val="005674E9"/>
    <w:rsid w:val="005702D1"/>
    <w:rsid w:val="005835B2"/>
    <w:rsid w:val="005A4AC6"/>
    <w:rsid w:val="005A63F7"/>
    <w:rsid w:val="005B0E77"/>
    <w:rsid w:val="005B656C"/>
    <w:rsid w:val="005D60A3"/>
    <w:rsid w:val="005E6928"/>
    <w:rsid w:val="005E74BF"/>
    <w:rsid w:val="00606138"/>
    <w:rsid w:val="006118FD"/>
    <w:rsid w:val="0062185E"/>
    <w:rsid w:val="0062367D"/>
    <w:rsid w:val="00647B0E"/>
    <w:rsid w:val="00650BD2"/>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A3F19"/>
    <w:rsid w:val="007A7BA5"/>
    <w:rsid w:val="007B4515"/>
    <w:rsid w:val="007C2E86"/>
    <w:rsid w:val="007F568A"/>
    <w:rsid w:val="008028D6"/>
    <w:rsid w:val="00804E96"/>
    <w:rsid w:val="00805D7D"/>
    <w:rsid w:val="00807643"/>
    <w:rsid w:val="00812271"/>
    <w:rsid w:val="00815E55"/>
    <w:rsid w:val="00840452"/>
    <w:rsid w:val="0084046F"/>
    <w:rsid w:val="0085102E"/>
    <w:rsid w:val="00851EA6"/>
    <w:rsid w:val="00861511"/>
    <w:rsid w:val="0086181D"/>
    <w:rsid w:val="008811E4"/>
    <w:rsid w:val="00881391"/>
    <w:rsid w:val="00884457"/>
    <w:rsid w:val="008A5E74"/>
    <w:rsid w:val="008A78D9"/>
    <w:rsid w:val="008B34C5"/>
    <w:rsid w:val="008C03E5"/>
    <w:rsid w:val="008D3561"/>
    <w:rsid w:val="008F2FC0"/>
    <w:rsid w:val="008F3192"/>
    <w:rsid w:val="008F5A53"/>
    <w:rsid w:val="009067AB"/>
    <w:rsid w:val="00914009"/>
    <w:rsid w:val="009228B0"/>
    <w:rsid w:val="0093108E"/>
    <w:rsid w:val="00933960"/>
    <w:rsid w:val="00936B02"/>
    <w:rsid w:val="009542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D1DCE"/>
    <w:rsid w:val="009D4F49"/>
    <w:rsid w:val="009D54D4"/>
    <w:rsid w:val="009F013B"/>
    <w:rsid w:val="009F3334"/>
    <w:rsid w:val="009F7AAF"/>
    <w:rsid w:val="00A03261"/>
    <w:rsid w:val="00A42A90"/>
    <w:rsid w:val="00A44A01"/>
    <w:rsid w:val="00A45AB9"/>
    <w:rsid w:val="00A539B0"/>
    <w:rsid w:val="00A54671"/>
    <w:rsid w:val="00A65690"/>
    <w:rsid w:val="00A86C74"/>
    <w:rsid w:val="00A904CD"/>
    <w:rsid w:val="00AA0832"/>
    <w:rsid w:val="00AA08C2"/>
    <w:rsid w:val="00AA4912"/>
    <w:rsid w:val="00AA79A0"/>
    <w:rsid w:val="00AB313D"/>
    <w:rsid w:val="00AB54D7"/>
    <w:rsid w:val="00AB6233"/>
    <w:rsid w:val="00AD3D45"/>
    <w:rsid w:val="00AE7B6C"/>
    <w:rsid w:val="00AF3149"/>
    <w:rsid w:val="00AF7561"/>
    <w:rsid w:val="00B03D03"/>
    <w:rsid w:val="00B06E54"/>
    <w:rsid w:val="00B2048D"/>
    <w:rsid w:val="00B35DAD"/>
    <w:rsid w:val="00B744C6"/>
    <w:rsid w:val="00B75248"/>
    <w:rsid w:val="00B76731"/>
    <w:rsid w:val="00B80100"/>
    <w:rsid w:val="00B851D4"/>
    <w:rsid w:val="00B95CC0"/>
    <w:rsid w:val="00BA6235"/>
    <w:rsid w:val="00BB3A20"/>
    <w:rsid w:val="00BB4880"/>
    <w:rsid w:val="00BD427A"/>
    <w:rsid w:val="00BE0117"/>
    <w:rsid w:val="00BF0DA5"/>
    <w:rsid w:val="00BF7CA5"/>
    <w:rsid w:val="00C04D68"/>
    <w:rsid w:val="00C13534"/>
    <w:rsid w:val="00C166C4"/>
    <w:rsid w:val="00C26B07"/>
    <w:rsid w:val="00C271FF"/>
    <w:rsid w:val="00C31472"/>
    <w:rsid w:val="00C35A6B"/>
    <w:rsid w:val="00C35FF0"/>
    <w:rsid w:val="00C423BC"/>
    <w:rsid w:val="00C473FF"/>
    <w:rsid w:val="00C5567F"/>
    <w:rsid w:val="00C5722C"/>
    <w:rsid w:val="00C80BB3"/>
    <w:rsid w:val="00C8693D"/>
    <w:rsid w:val="00C954FB"/>
    <w:rsid w:val="00C96DD7"/>
    <w:rsid w:val="00CB42D4"/>
    <w:rsid w:val="00CB5511"/>
    <w:rsid w:val="00CE1049"/>
    <w:rsid w:val="00CE5768"/>
    <w:rsid w:val="00CE5FDD"/>
    <w:rsid w:val="00D00E53"/>
    <w:rsid w:val="00D078C4"/>
    <w:rsid w:val="00D22B34"/>
    <w:rsid w:val="00D5223B"/>
    <w:rsid w:val="00D53EB5"/>
    <w:rsid w:val="00D55C4C"/>
    <w:rsid w:val="00D56323"/>
    <w:rsid w:val="00D577DB"/>
    <w:rsid w:val="00D65517"/>
    <w:rsid w:val="00D71FBC"/>
    <w:rsid w:val="00D73921"/>
    <w:rsid w:val="00D83D0A"/>
    <w:rsid w:val="00D84BD0"/>
    <w:rsid w:val="00D946DB"/>
    <w:rsid w:val="00DA67AB"/>
    <w:rsid w:val="00DA71B8"/>
    <w:rsid w:val="00DC1A4B"/>
    <w:rsid w:val="00DC3D02"/>
    <w:rsid w:val="00DC608E"/>
    <w:rsid w:val="00DD2432"/>
    <w:rsid w:val="00DF16BF"/>
    <w:rsid w:val="00E03E36"/>
    <w:rsid w:val="00E04BD0"/>
    <w:rsid w:val="00E1528A"/>
    <w:rsid w:val="00E24222"/>
    <w:rsid w:val="00E2681E"/>
    <w:rsid w:val="00E31B0B"/>
    <w:rsid w:val="00E34553"/>
    <w:rsid w:val="00E378D3"/>
    <w:rsid w:val="00E40F10"/>
    <w:rsid w:val="00E4620B"/>
    <w:rsid w:val="00E56DBF"/>
    <w:rsid w:val="00E5756F"/>
    <w:rsid w:val="00E57D0C"/>
    <w:rsid w:val="00E63DD1"/>
    <w:rsid w:val="00E7511C"/>
    <w:rsid w:val="00E87E2B"/>
    <w:rsid w:val="00E91D01"/>
    <w:rsid w:val="00EA224E"/>
    <w:rsid w:val="00EB0CF9"/>
    <w:rsid w:val="00EC484D"/>
    <w:rsid w:val="00ED37F6"/>
    <w:rsid w:val="00EE5465"/>
    <w:rsid w:val="00EF5CEC"/>
    <w:rsid w:val="00F14D96"/>
    <w:rsid w:val="00F20234"/>
    <w:rsid w:val="00F24F2F"/>
    <w:rsid w:val="00F25212"/>
    <w:rsid w:val="00F27E6A"/>
    <w:rsid w:val="00F306F5"/>
    <w:rsid w:val="00F33EE5"/>
    <w:rsid w:val="00F352DC"/>
    <w:rsid w:val="00F35A3B"/>
    <w:rsid w:val="00F56180"/>
    <w:rsid w:val="00F641F7"/>
    <w:rsid w:val="00F6449D"/>
    <w:rsid w:val="00F65DE2"/>
    <w:rsid w:val="00F663E7"/>
    <w:rsid w:val="00F81C7F"/>
    <w:rsid w:val="00F82716"/>
    <w:rsid w:val="00F83B09"/>
    <w:rsid w:val="00F85CC3"/>
    <w:rsid w:val="00FA2E04"/>
    <w:rsid w:val="00FA4D96"/>
    <w:rsid w:val="00FA54BE"/>
    <w:rsid w:val="00FB5E9C"/>
    <w:rsid w:val="00FC12A3"/>
    <w:rsid w:val="00FC4045"/>
    <w:rsid w:val="00FC4A53"/>
    <w:rsid w:val="00FD1047"/>
    <w:rsid w:val="00FD1F8B"/>
    <w:rsid w:val="00FD674F"/>
    <w:rsid w:val="00FE4621"/>
    <w:rsid w:val="00FF2C7E"/>
    <w:rsid w:val="00FF74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A7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autoRedefine/>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Cite"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autoRedefine/>
    <w:qFormat/>
    <w:rsid w:val="00083C95"/>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TMLCite">
    <w:name w:val="HTML Cite"/>
    <w:basedOn w:val="DefaultParagraphFont"/>
    <w:uiPriority w:val="99"/>
    <w:semiHidden/>
    <w:unhideWhenUsed/>
    <w:rsid w:val="00407A13"/>
    <w:rPr>
      <w:i/>
      <w:iCs/>
    </w:rPr>
  </w:style>
  <w:style w:type="character" w:customStyle="1" w:styleId="name">
    <w:name w:val="name"/>
    <w:basedOn w:val="DefaultParagraphFont"/>
    <w:rsid w:val="00FF2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2.png"/><Relationship Id="rId13" Type="http://schemas.openxmlformats.org/officeDocument/2006/relationships/hyperlink" Target="https://developer.apple.com/xcode/features/" TargetMode="External"/><Relationship Id="rId14" Type="http://schemas.openxmlformats.org/officeDocument/2006/relationships/hyperlink" Target="http://www.huffingtonpost.com/ahmed-eid/" TargetMode="Externa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leeds.ac.uk/qat/documents/policy/Proof-reading-polic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07494-3E67-E946-99AC-7EDCB7094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\FYProj-admin\14-15\thesisLeedsFeb2010.dot</Template>
  <TotalTime>475</TotalTime>
  <Pages>17</Pages>
  <Words>1940</Words>
  <Characters>11062</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Leeds Thesis Template</vt:lpstr>
    </vt:vector>
  </TitlesOfParts>
  <Manager/>
  <Company>University of Leeds</Company>
  <LinksUpToDate>false</LinksUpToDate>
  <CharactersWithSpaces>12977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Matthew Watson</dc:creator>
  <cp:keywords/>
  <dc:description>For Microsoft Word 2007.
Uses styles to conform to Leeds University regulations.</dc:description>
  <cp:lastModifiedBy>Matt Watson</cp:lastModifiedBy>
  <cp:revision>8</cp:revision>
  <cp:lastPrinted>1994-09-05T09:56:00Z</cp:lastPrinted>
  <dcterms:created xsi:type="dcterms:W3CDTF">2015-04-03T14:25:00Z</dcterms:created>
  <dcterms:modified xsi:type="dcterms:W3CDTF">2015-04-09T14:36:00Z</dcterms:modified>
  <cp:category/>
</cp:coreProperties>
</file>