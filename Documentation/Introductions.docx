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14:paraId="37F95271" w14:textId="2E27242A" w:rsidR="009E7016" w:rsidRDefault="00091154">
              <w:pPr>
                <w:pStyle w:val="Publishwithline"/>
              </w:pPr>
              <w:r>
                <w:t>Meetings</w:t>
              </w:r>
            </w:p>
          </w:sdtContent>
        </w:sdt>
        <w:p w14:paraId="72DC8061" w14:textId="77777777" w:rsidR="009E7016" w:rsidRDefault="009E7016">
          <w:pPr>
            <w:pStyle w:val="underline"/>
          </w:pPr>
        </w:p>
        <w:p w14:paraId="2EA319C7" w14:textId="4220BBD0" w:rsidR="00091154" w:rsidRPr="00091154" w:rsidRDefault="00BC7642" w:rsidP="00091154">
          <w:pPr>
            <w:pStyle w:val="PadderBetweenControlandBody"/>
          </w:pPr>
        </w:p>
      </w:sdtContent>
    </w:sdt>
    <w:p w14:paraId="7CD1F034" w14:textId="1CF8EC56" w:rsidR="00091154" w:rsidRPr="00091154" w:rsidRDefault="00091154" w:rsidP="00091154">
      <w:pPr>
        <w:pStyle w:val="Heading1"/>
        <w:rPr>
          <w:u w:val="single"/>
        </w:rPr>
      </w:pPr>
      <w:r w:rsidRPr="00091154">
        <w:rPr>
          <w:u w:val="single"/>
        </w:rPr>
        <w:t>Meeting 1 Introductions</w:t>
      </w:r>
    </w:p>
    <w:p w14:paraId="03A20AF9" w14:textId="77777777" w:rsidR="00633FDE" w:rsidRDefault="00633FDE" w:rsidP="00633FDE">
      <w:r>
        <w:t>The first meeting about the project allowed the client, my supervisor and I to meet each other and get some overall requirements for the project. The main requirements for the application as specified by the client was:</w:t>
      </w:r>
    </w:p>
    <w:p w14:paraId="7A8BB7D6" w14:textId="77777777" w:rsidR="00633FDE" w:rsidRDefault="00633FDE" w:rsidP="00633FDE">
      <w:pPr>
        <w:pStyle w:val="ListParagraph"/>
        <w:numPr>
          <w:ilvl w:val="0"/>
          <w:numId w:val="1"/>
        </w:numPr>
      </w:pPr>
      <w:r>
        <w:t xml:space="preserve">Clarified the problem of information about antibiotic medicine is hard to find quickly when in places like hospitals with poor signal and no internet connection. App needs to work offline and easy to access. </w:t>
      </w:r>
    </w:p>
    <w:p w14:paraId="5D189496" w14:textId="77777777" w:rsidR="00633FDE" w:rsidRDefault="00633FDE" w:rsidP="00633FDE">
      <w:pPr>
        <w:pStyle w:val="ListParagraph"/>
        <w:numPr>
          <w:ilvl w:val="0"/>
          <w:numId w:val="1"/>
        </w:numPr>
      </w:pPr>
      <w:r>
        <w:t>IOS application preferred but both IOS and Android wanted.</w:t>
      </w:r>
    </w:p>
    <w:p w14:paraId="13092479" w14:textId="77777777" w:rsidR="00633FDE" w:rsidRDefault="00633FDE" w:rsidP="00633FDE">
      <w:pPr>
        <w:pStyle w:val="ListParagraph"/>
        <w:numPr>
          <w:ilvl w:val="0"/>
          <w:numId w:val="1"/>
        </w:numPr>
      </w:pPr>
      <w:r>
        <w:t xml:space="preserve">Colour coded to easily refer to the pathogens and activity codes. </w:t>
      </w:r>
    </w:p>
    <w:p w14:paraId="60C8F199" w14:textId="77777777" w:rsidR="00633FDE" w:rsidRDefault="00633FDE" w:rsidP="00633FDE">
      <w:pPr>
        <w:pStyle w:val="ListParagraph"/>
        <w:numPr>
          <w:ilvl w:val="0"/>
          <w:numId w:val="1"/>
        </w:numPr>
      </w:pPr>
      <w:r>
        <w:t>Would like a disclaimer at the start.</w:t>
      </w:r>
    </w:p>
    <w:p w14:paraId="17E96AE7" w14:textId="77777777" w:rsidR="00633FDE" w:rsidRDefault="00633FDE" w:rsidP="00633FDE">
      <w:pPr>
        <w:pStyle w:val="ListParagraph"/>
        <w:numPr>
          <w:ilvl w:val="0"/>
          <w:numId w:val="1"/>
        </w:numPr>
      </w:pPr>
      <w:r>
        <w:t>Suggestions on what antibiotics to use and what are dangerous in combination.</w:t>
      </w:r>
    </w:p>
    <w:p w14:paraId="70B6DE1B" w14:textId="77777777" w:rsidR="00837E99" w:rsidRDefault="00633FDE" w:rsidP="00633FDE">
      <w:pPr>
        <w:pStyle w:val="ListParagraph"/>
        <w:numPr>
          <w:ilvl w:val="0"/>
          <w:numId w:val="1"/>
        </w:numPr>
      </w:pPr>
      <w:r>
        <w:t xml:space="preserve">Emphasis on visual warnings such as red to indicate bad combinations. </w:t>
      </w:r>
    </w:p>
    <w:p w14:paraId="4BC7CD28" w14:textId="77777777" w:rsidR="006F2559" w:rsidRDefault="00837E99" w:rsidP="00837E99">
      <w:r>
        <w:t xml:space="preserve">Other various interface design and database structures were discussed with supervisor. A site created for this purpose was looked at for some information on the subject. </w:t>
      </w:r>
    </w:p>
    <w:p w14:paraId="21223C65" w14:textId="26F29CD6" w:rsidR="00091154" w:rsidRDefault="00633FDE" w:rsidP="00091154">
      <w:pPr>
        <w:pStyle w:val="Heading1"/>
        <w:rPr>
          <w:u w:val="single"/>
        </w:rPr>
      </w:pPr>
      <w:r>
        <w:br/>
      </w:r>
      <w:r w:rsidR="00091154" w:rsidRPr="00091154">
        <w:rPr>
          <w:u w:val="single"/>
        </w:rPr>
        <w:t>Meeting 2 Refining Requirements</w:t>
      </w:r>
    </w:p>
    <w:p w14:paraId="44777231" w14:textId="77777777" w:rsidR="00091154" w:rsidRDefault="00091154" w:rsidP="00091154"/>
    <w:p w14:paraId="3564A156" w14:textId="3CA26F98" w:rsidR="00091154" w:rsidRDefault="00091154" w:rsidP="00091154">
      <w:r>
        <w:t xml:space="preserve">The second meeting the interface I designed was commented on and refined to suit the client. Changes were made such as navigating on the pathogen and drug view to have a more segmented interface rather than all the information on one view. A colour coded side bar was added and a tabbed heading navigation was added to the top of the view. Also an extra feature was discussed to be able to test your selection of antibiotics to see if there are any issues such as needing to check kidney function when using a certain combination of drugs. The image below is my </w:t>
      </w:r>
      <w:r w:rsidR="00EB364F">
        <w:t>client’s</w:t>
      </w:r>
      <w:r>
        <w:t xml:space="preserve"> drawings editing my own.</w:t>
      </w:r>
    </w:p>
    <w:p w14:paraId="3AC4D734" w14:textId="0C09280B" w:rsidR="00091154" w:rsidRDefault="00091154" w:rsidP="00091154">
      <w:r>
        <w:rPr>
          <w:noProof/>
        </w:rPr>
        <w:drawing>
          <wp:inline distT="0" distB="0" distL="0" distR="0" wp14:anchorId="5651E67E" wp14:editId="5F32B9D1">
            <wp:extent cx="10498493" cy="3627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203_13354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04290" cy="3629123"/>
                    </a:xfrm>
                    <a:prstGeom prst="rect">
                      <a:avLst/>
                    </a:prstGeom>
                  </pic:spPr>
                </pic:pic>
              </a:graphicData>
            </a:graphic>
          </wp:inline>
        </w:drawing>
      </w:r>
    </w:p>
    <w:p w14:paraId="50592B81" w14:textId="2796B38F" w:rsidR="00091154" w:rsidRDefault="00091154" w:rsidP="00091154"/>
    <w:p w14:paraId="6CF9C35B" w14:textId="44C8626F" w:rsidR="00BC7642" w:rsidRDefault="00BC7642" w:rsidP="00BC7642">
      <w:pPr>
        <w:pStyle w:val="Heading1"/>
        <w:rPr>
          <w:u w:val="single"/>
        </w:rPr>
      </w:pPr>
      <w:r w:rsidRPr="00BC7642">
        <w:rPr>
          <w:u w:val="single"/>
        </w:rPr>
        <w:t>Meeting 3 Data structure</w:t>
      </w:r>
    </w:p>
    <w:p w14:paraId="6508591E" w14:textId="77777777" w:rsidR="00BC7642" w:rsidRDefault="00BC7642" w:rsidP="00BC7642"/>
    <w:p w14:paraId="0C4FC053" w14:textId="63B08096" w:rsidR="00BC7642" w:rsidRPr="00BC7642" w:rsidRDefault="00BC7642" w:rsidP="00BC7642">
      <w:r>
        <w:t>This was a shorter meeting about structure of the drug and pathogen objects. The fields of each object was discussed to make sure I had the correct idea and the client made me a help sheet to know what each drug and pathogen should have about them. The database structure was also discussed but agreed that this should be though about and implemented in the second iteration and just to get the mobile app running first. A deadline was set to have a working version of the mobile app by the 24</w:t>
      </w:r>
      <w:r w:rsidRPr="00BC7642">
        <w:rPr>
          <w:vertAlign w:val="superscript"/>
        </w:rPr>
        <w:t>th</w:t>
      </w:r>
      <w:r>
        <w:t xml:space="preserve"> of February.</w:t>
      </w:r>
      <w:bookmarkStart w:id="0" w:name="_GoBack"/>
      <w:bookmarkEnd w:id="0"/>
    </w:p>
    <w:sectPr w:rsidR="00BC7642" w:rsidRPr="00BC764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E1B73"/>
    <w:multiLevelType w:val="hybridMultilevel"/>
    <w:tmpl w:val="5F36F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633FDE"/>
    <w:rsid w:val="00091154"/>
    <w:rsid w:val="00147A7D"/>
    <w:rsid w:val="00356470"/>
    <w:rsid w:val="00633FDE"/>
    <w:rsid w:val="006F2559"/>
    <w:rsid w:val="00837E99"/>
    <w:rsid w:val="00915D08"/>
    <w:rsid w:val="009E7016"/>
    <w:rsid w:val="00BC7642"/>
    <w:rsid w:val="00EB36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DFF8"/>
  <w15:docId w15:val="{77D1F0D1-5B80-4946-8100-D0D7127F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GB" w:eastAsia="en-GB"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enware1\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81DDE6DB-E3AB-4101-BFA3-B4170ED893E0}"/>
      </w:docPartPr>
      <w:docPartBody>
        <w:p w:rsidR="0070243C" w:rsidRDefault="000514FA">
          <w:r w:rsidRPr="00151568">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452"/>
    <w:rsid w:val="000514FA"/>
    <w:rsid w:val="0070243C"/>
    <w:rsid w:val="00AA2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14FA"/>
    <w:rPr>
      <w:color w:val="808080"/>
    </w:rPr>
  </w:style>
  <w:style w:type="paragraph" w:customStyle="1" w:styleId="38D9CFA8F66B4784AB6AD431CAC27703">
    <w:name w:val="38D9CFA8F66B4784AB6AD431CAC27703"/>
    <w:rsid w:val="0070243C"/>
  </w:style>
  <w:style w:type="paragraph" w:customStyle="1" w:styleId="99A2462399A342BF9EE5F7A8259E041D">
    <w:name w:val="99A2462399A342BF9EE5F7A8259E041D"/>
    <w:rsid w:val="007024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Meetings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post.dotx</Template>
  <TotalTime>243</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Alienware1</dc:creator>
  <cp:keywords/>
  <dc:description/>
  <cp:lastModifiedBy>matt watson</cp:lastModifiedBy>
  <cp:revision>4</cp:revision>
  <dcterms:created xsi:type="dcterms:W3CDTF">2015-02-02T15:49:00Z</dcterms:created>
  <dcterms:modified xsi:type="dcterms:W3CDTF">2015-02-10T18:00:00Z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