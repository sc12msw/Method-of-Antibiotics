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37F95271" w14:textId="2E27242A" w:rsidR="009E7016" w:rsidRDefault="00091154">
              <w:pPr>
                <w:pStyle w:val="Publishwithline"/>
              </w:pPr>
              <w:r>
                <w:t>Meetings</w:t>
              </w:r>
            </w:p>
          </w:sdtContent>
        </w:sdt>
        <w:p w14:paraId="72DC8061" w14:textId="77777777" w:rsidR="009E7016" w:rsidRDefault="009E7016">
          <w:pPr>
            <w:pStyle w:val="underline"/>
          </w:pPr>
        </w:p>
        <w:p w14:paraId="2EA319C7" w14:textId="4220BBD0" w:rsidR="00091154" w:rsidRPr="00091154" w:rsidRDefault="00987967" w:rsidP="00091154">
          <w:pPr>
            <w:pStyle w:val="PadderBetweenControlandBody"/>
          </w:pPr>
        </w:p>
      </w:sdtContent>
    </w:sdt>
    <w:p w14:paraId="7CD1F034" w14:textId="1CF8EC56" w:rsidR="00091154" w:rsidRPr="00091154" w:rsidRDefault="00091154" w:rsidP="00091154">
      <w:pPr>
        <w:pStyle w:val="Heading1"/>
        <w:rPr>
          <w:u w:val="single"/>
        </w:rPr>
      </w:pPr>
      <w:r w:rsidRPr="00091154">
        <w:rPr>
          <w:u w:val="single"/>
        </w:rPr>
        <w:t>Meeting 1 Introductions</w:t>
      </w:r>
    </w:p>
    <w:p w14:paraId="03A20AF9" w14:textId="77777777" w:rsidR="00633FDE" w:rsidRDefault="00633FDE" w:rsidP="00633FDE">
      <w:r>
        <w:t>The first meeting about the project allowed the client, my supervisor and I to meet each other and get some overall requirements for the project. The main requirements for the application as specified by the client was:</w:t>
      </w:r>
    </w:p>
    <w:p w14:paraId="7A8BB7D6" w14:textId="77777777" w:rsidR="00633FDE" w:rsidRDefault="00633FDE" w:rsidP="00633FDE">
      <w:pPr>
        <w:pStyle w:val="ListParagraph"/>
        <w:numPr>
          <w:ilvl w:val="0"/>
          <w:numId w:val="1"/>
        </w:numPr>
      </w:pPr>
      <w:r>
        <w:t xml:space="preserve">Clarified the problem of information about antibiotic medicine is hard to find quickly when in places like hospitals with poor signal and no internet connection. App needs to work offline and easy to access. </w:t>
      </w:r>
    </w:p>
    <w:p w14:paraId="5D189496" w14:textId="77777777" w:rsidR="00633FDE" w:rsidRDefault="00633FDE" w:rsidP="00633FDE">
      <w:pPr>
        <w:pStyle w:val="ListParagraph"/>
        <w:numPr>
          <w:ilvl w:val="0"/>
          <w:numId w:val="1"/>
        </w:numPr>
      </w:pPr>
      <w:r>
        <w:t>IOS application preferred but both IOS and Android wanted.</w:t>
      </w:r>
    </w:p>
    <w:p w14:paraId="13092479" w14:textId="77777777" w:rsidR="00633FDE" w:rsidRDefault="00633FDE" w:rsidP="00633FDE">
      <w:pPr>
        <w:pStyle w:val="ListParagraph"/>
        <w:numPr>
          <w:ilvl w:val="0"/>
          <w:numId w:val="1"/>
        </w:numPr>
      </w:pPr>
      <w:r>
        <w:t xml:space="preserve">Colour coded to easily refer to the pathogens and activity codes. </w:t>
      </w:r>
    </w:p>
    <w:p w14:paraId="60C8F199" w14:textId="77777777" w:rsidR="00633FDE" w:rsidRDefault="00633FDE" w:rsidP="00633FDE">
      <w:pPr>
        <w:pStyle w:val="ListParagraph"/>
        <w:numPr>
          <w:ilvl w:val="0"/>
          <w:numId w:val="1"/>
        </w:numPr>
      </w:pPr>
      <w:r>
        <w:t>Would like a disclaimer at the start.</w:t>
      </w:r>
    </w:p>
    <w:p w14:paraId="17E96AE7" w14:textId="77777777" w:rsidR="00633FDE" w:rsidRDefault="00633FDE" w:rsidP="00633FDE">
      <w:pPr>
        <w:pStyle w:val="ListParagraph"/>
        <w:numPr>
          <w:ilvl w:val="0"/>
          <w:numId w:val="1"/>
        </w:numPr>
      </w:pPr>
      <w:r>
        <w:t>Suggestions on what antibiotics to use and what are dangerous in combination.</w:t>
      </w:r>
    </w:p>
    <w:p w14:paraId="70B6DE1B" w14:textId="77777777" w:rsidR="00837E99" w:rsidRDefault="00633FDE" w:rsidP="00633FDE">
      <w:pPr>
        <w:pStyle w:val="ListParagraph"/>
        <w:numPr>
          <w:ilvl w:val="0"/>
          <w:numId w:val="1"/>
        </w:numPr>
      </w:pPr>
      <w:r>
        <w:t xml:space="preserve">Emphasis on visual warnings such as red to indicate bad combinations. </w:t>
      </w:r>
    </w:p>
    <w:p w14:paraId="4BC7CD28" w14:textId="77777777" w:rsidR="006F2559" w:rsidRDefault="00837E99" w:rsidP="00837E99">
      <w:r>
        <w:t xml:space="preserve">Other various interface design and database structures were discussed with supervisor. A site created for this purpose was looked at for some information on the subject. </w:t>
      </w:r>
    </w:p>
    <w:p w14:paraId="21223C65" w14:textId="26F29CD6" w:rsidR="00091154" w:rsidRDefault="00633FDE" w:rsidP="00091154">
      <w:pPr>
        <w:pStyle w:val="Heading1"/>
        <w:rPr>
          <w:u w:val="single"/>
        </w:rPr>
      </w:pPr>
      <w:r>
        <w:br/>
      </w:r>
      <w:r w:rsidR="00091154" w:rsidRPr="00091154">
        <w:rPr>
          <w:u w:val="single"/>
        </w:rPr>
        <w:t>Meeting 2 Refining Requirements</w:t>
      </w:r>
    </w:p>
    <w:p w14:paraId="44777231" w14:textId="77777777" w:rsidR="00091154" w:rsidRDefault="00091154" w:rsidP="00091154"/>
    <w:p w14:paraId="3564A156" w14:textId="3CA26F98" w:rsidR="00091154" w:rsidRDefault="00091154" w:rsidP="00091154">
      <w:r>
        <w:t xml:space="preserve">The second meeting the interface I designed was commented on and refined to suit the client. Changes were made such as navigating on the pathogen and drug view to have a more segmented interface rather than all the information on one view. A colour coded side bar was added and a tabbed heading navigation was added to the top of the view. Also an extra feature was discussed to be able to test your selection of antibiotics to see if there are any issues such as needing to check kidney function when using a certain combination of drugs. The image below is my </w:t>
      </w:r>
      <w:r w:rsidR="00EB364F">
        <w:t>client’s</w:t>
      </w:r>
      <w:r>
        <w:t xml:space="preserve"> drawings editing my own.</w:t>
      </w:r>
    </w:p>
    <w:p w14:paraId="3AC4D734" w14:textId="0C09280B" w:rsidR="00091154" w:rsidRDefault="00091154" w:rsidP="00091154">
      <w:r>
        <w:rPr>
          <w:noProof/>
        </w:rPr>
        <w:drawing>
          <wp:inline distT="0" distB="0" distL="0" distR="0" wp14:anchorId="5651E67E" wp14:editId="5F32B9D1">
            <wp:extent cx="10498493"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203_13354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04290" cy="3629123"/>
                    </a:xfrm>
                    <a:prstGeom prst="rect">
                      <a:avLst/>
                    </a:prstGeom>
                  </pic:spPr>
                </pic:pic>
              </a:graphicData>
            </a:graphic>
          </wp:inline>
        </w:drawing>
      </w:r>
    </w:p>
    <w:p w14:paraId="50592B81" w14:textId="2796B38F" w:rsidR="00091154" w:rsidRDefault="00091154" w:rsidP="00091154"/>
    <w:p w14:paraId="6CF9C35B" w14:textId="44C8626F" w:rsidR="00BC7642" w:rsidRDefault="00BC7642" w:rsidP="00BC7642">
      <w:pPr>
        <w:pStyle w:val="Heading1"/>
        <w:rPr>
          <w:u w:val="single"/>
        </w:rPr>
      </w:pPr>
      <w:r w:rsidRPr="00BC7642">
        <w:rPr>
          <w:u w:val="single"/>
        </w:rPr>
        <w:t>Meeting 3 Data structure</w:t>
      </w:r>
    </w:p>
    <w:p w14:paraId="6508591E" w14:textId="77777777" w:rsidR="00BC7642" w:rsidRDefault="00BC7642" w:rsidP="00BC7642"/>
    <w:p w14:paraId="0C4FC053" w14:textId="63B08096" w:rsidR="00BC7642" w:rsidRDefault="00BC7642" w:rsidP="00BC7642">
      <w:r>
        <w:t>This was a shorter meeting about structure of the drug and pathogen objects. The fields of each object was discussed to make sure I had the correct idea and the client made me a help sheet to know what each drug and pathogen should have about them. The database structure was also discussed but agreed that this should be though about and implemented in the second iteration and just to get the mobile app running first. A deadline was set to have a working version of the mobile app by the 24</w:t>
      </w:r>
      <w:r w:rsidRPr="00BC7642">
        <w:rPr>
          <w:vertAlign w:val="superscript"/>
        </w:rPr>
        <w:t>th</w:t>
      </w:r>
      <w:r>
        <w:t xml:space="preserve"> of February.</w:t>
      </w:r>
    </w:p>
    <w:p w14:paraId="74234726" w14:textId="77777777" w:rsidR="005471AB" w:rsidRDefault="005471AB" w:rsidP="00BC7642"/>
    <w:p w14:paraId="086D6D93" w14:textId="3BD94045" w:rsidR="005471AB" w:rsidRDefault="005471AB" w:rsidP="005471AB">
      <w:pPr>
        <w:pStyle w:val="Heading1"/>
        <w:rPr>
          <w:u w:val="single"/>
        </w:rPr>
      </w:pPr>
      <w:r w:rsidRPr="005471AB">
        <w:rPr>
          <w:u w:val="single"/>
        </w:rPr>
        <w:t>Meeting 4 Presentation of First Iteration</w:t>
      </w:r>
    </w:p>
    <w:p w14:paraId="7924225C" w14:textId="092E0B4E" w:rsidR="005471AB" w:rsidRDefault="005471AB" w:rsidP="005471AB">
      <w:r>
        <w:t xml:space="preserve">I showed the app to my client in meeting room 715 with my supervisor in the </w:t>
      </w:r>
      <w:proofErr w:type="spellStart"/>
      <w:r>
        <w:t>SoC</w:t>
      </w:r>
      <w:proofErr w:type="spellEnd"/>
      <w:r>
        <w:t xml:space="preserve"> reception. The client was very impressed and offered some constructive criticism on the interface and the operation. The main points were:</w:t>
      </w:r>
    </w:p>
    <w:p w14:paraId="18837A59" w14:textId="497F6268" w:rsidR="005471AB" w:rsidRDefault="005471AB" w:rsidP="005471AB">
      <w:pPr>
        <w:pStyle w:val="ListParagraph"/>
        <w:numPr>
          <w:ilvl w:val="0"/>
          <w:numId w:val="2"/>
        </w:numPr>
      </w:pPr>
      <w:r>
        <w:t xml:space="preserve">The ordering of which fields appeared on the drug detail view of the app. </w:t>
      </w:r>
    </w:p>
    <w:p w14:paraId="36EEFCBC" w14:textId="22EF5886" w:rsidR="005471AB" w:rsidRDefault="005471AB" w:rsidP="005471AB">
      <w:pPr>
        <w:pStyle w:val="ListParagraph"/>
        <w:numPr>
          <w:ilvl w:val="0"/>
          <w:numId w:val="2"/>
        </w:numPr>
      </w:pPr>
      <w:r>
        <w:t>It should be more obvious if it is for adult or paediatric.</w:t>
      </w:r>
    </w:p>
    <w:p w14:paraId="096280AE" w14:textId="655A9431" w:rsidR="005471AB" w:rsidRDefault="005471AB" w:rsidP="005471AB">
      <w:pPr>
        <w:pStyle w:val="ListParagraph"/>
        <w:numPr>
          <w:ilvl w:val="0"/>
          <w:numId w:val="2"/>
        </w:numPr>
      </w:pPr>
      <w:r>
        <w:t>Colour scheme was liked but few changes wanted such as no turquoise.</w:t>
      </w:r>
    </w:p>
    <w:p w14:paraId="5EF40D9E" w14:textId="511ADBA7" w:rsidR="005471AB" w:rsidRDefault="005471AB" w:rsidP="005471AB">
      <w:pPr>
        <w:pStyle w:val="ListParagraph"/>
        <w:numPr>
          <w:ilvl w:val="0"/>
          <w:numId w:val="2"/>
        </w:numPr>
      </w:pPr>
      <w:r>
        <w:t>The dose is not a number but a block of text so needs a field not a label.</w:t>
      </w:r>
    </w:p>
    <w:p w14:paraId="53BB3CDD" w14:textId="3CF459C5" w:rsidR="005471AB" w:rsidRDefault="005471AB" w:rsidP="005471AB">
      <w:pPr>
        <w:pStyle w:val="ListParagraph"/>
        <w:numPr>
          <w:ilvl w:val="0"/>
          <w:numId w:val="2"/>
        </w:numPr>
      </w:pPr>
      <w:r>
        <w:t xml:space="preserve">Titles like “treatment for” should be replaced with more standard medical terminology like “indications”. </w:t>
      </w:r>
    </w:p>
    <w:p w14:paraId="0E6968B1" w14:textId="6F50C8A3" w:rsidR="005471AB" w:rsidRDefault="005471AB" w:rsidP="005471AB">
      <w:pPr>
        <w:pStyle w:val="ListParagraph"/>
        <w:numPr>
          <w:ilvl w:val="0"/>
          <w:numId w:val="2"/>
        </w:numPr>
      </w:pPr>
      <w:r>
        <w:t xml:space="preserve">A search feature would be really helpful to be able to search for brand names of a drug if you didn’t know the generic name. </w:t>
      </w:r>
    </w:p>
    <w:p w14:paraId="0F6AB3A8" w14:textId="53619ADD" w:rsidR="005471AB" w:rsidRDefault="005471AB" w:rsidP="005471AB">
      <w:pPr>
        <w:pStyle w:val="ListParagraph"/>
        <w:numPr>
          <w:ilvl w:val="0"/>
          <w:numId w:val="2"/>
        </w:numPr>
      </w:pPr>
      <w:r>
        <w:t>First and second line drugs should be less structured so one column on the picker is best, to prevent arguments between different experts, instead of two.</w:t>
      </w:r>
    </w:p>
    <w:p w14:paraId="46746D00" w14:textId="34634844" w:rsidR="005471AB" w:rsidRDefault="005471AB" w:rsidP="005471AB">
      <w:pPr>
        <w:pStyle w:val="ListParagraph"/>
        <w:numPr>
          <w:ilvl w:val="0"/>
          <w:numId w:val="2"/>
        </w:numPr>
      </w:pPr>
      <w:r>
        <w:t>A pathogen spectrum button should be added as the indications should be a block of text not a list of the pathogens. So I suggested that the button will take you to another view with a list of the pathogens which was agreed.</w:t>
      </w:r>
    </w:p>
    <w:p w14:paraId="5FD828A6" w14:textId="39C7CFAB" w:rsidR="005471AB" w:rsidRDefault="005471AB" w:rsidP="005471AB">
      <w:pPr>
        <w:pStyle w:val="ListParagraph"/>
        <w:numPr>
          <w:ilvl w:val="0"/>
          <w:numId w:val="2"/>
        </w:numPr>
      </w:pPr>
      <w:r>
        <w:t>The originally intended ability to embed links into the text has been decided not to be implemented as having lots of links in a small block of text may lead to users pressing them by accident causing frustration. All the information will be accessed by the navigation already provided as well as a few buttons here and there.</w:t>
      </w:r>
    </w:p>
    <w:p w14:paraId="710204E5" w14:textId="0D7801EA" w:rsidR="00D2208F" w:rsidRDefault="00D2208F" w:rsidP="00D2208F">
      <w:pPr>
        <w:pStyle w:val="Heading1"/>
        <w:rPr>
          <w:u w:val="single"/>
        </w:rPr>
      </w:pPr>
      <w:r w:rsidRPr="00D2208F">
        <w:rPr>
          <w:u w:val="single"/>
        </w:rPr>
        <w:t>Meeting 5 Presentation of Second Iteration</w:t>
      </w:r>
    </w:p>
    <w:p w14:paraId="4FEE3018" w14:textId="28915F16" w:rsidR="00D2208F" w:rsidRDefault="00D2208F" w:rsidP="00D2208F">
      <w:r>
        <w:t>During this meeting the database was discussed and where the server is going to be hosted. One option is to use a web hosting company but I am not sure if I can deploy my war file to this. The interface was discussed again and the colours are going to be changed to something less vibrant and make sure the buttons are a different colour to the text boxes to avoid confusion.</w:t>
      </w:r>
    </w:p>
    <w:p w14:paraId="2F2E602E" w14:textId="77777777" w:rsidR="00D87F3E" w:rsidRDefault="00D87F3E" w:rsidP="00D2208F"/>
    <w:p w14:paraId="212C9E67" w14:textId="6C6ACC13" w:rsidR="00D87F3E" w:rsidRDefault="00D87F3E" w:rsidP="00D87F3E">
      <w:pPr>
        <w:pStyle w:val="Heading1"/>
        <w:rPr>
          <w:u w:val="single"/>
        </w:rPr>
      </w:pPr>
      <w:r w:rsidRPr="00D87F3E">
        <w:rPr>
          <w:u w:val="single"/>
        </w:rPr>
        <w:t xml:space="preserve">Meeting </w:t>
      </w:r>
      <w:r>
        <w:rPr>
          <w:u w:val="single"/>
        </w:rPr>
        <w:t>6</w:t>
      </w:r>
      <w:r w:rsidRPr="00D87F3E">
        <w:rPr>
          <w:u w:val="single"/>
        </w:rPr>
        <w:t xml:space="preserve"> Presentation of Third Iteration</w:t>
      </w:r>
    </w:p>
    <w:p w14:paraId="02914ECE" w14:textId="07A8943E" w:rsidR="00D87F3E" w:rsidRDefault="00D87F3E" w:rsidP="00D87F3E">
      <w:r>
        <w:t>The changes to the interface was shown and really went down well. No further changes are needed to the interface of the App. The server administration and database were presented. There was a discussion of how they worked and the client was impressed and is considering using the website as a main source to getting the drug information rather than his website</w:t>
      </w:r>
      <w:r w:rsidR="00987967">
        <w:t xml:space="preserve"> but this would require doing more work outside of the scope for the project and may be taken on after</w:t>
      </w:r>
      <w:bookmarkStart w:id="0" w:name="_GoBack"/>
      <w:bookmarkEnd w:id="0"/>
      <w:r>
        <w:t>. Some suggestions were made to the final features of the app such as what to be displayed for the comparisons. It was discussed if there is some extra time in the schedule that some features could be added to the admin interface:</w:t>
      </w:r>
    </w:p>
    <w:p w14:paraId="0BBFD586" w14:textId="3C1EAD8F" w:rsidR="00D87F3E" w:rsidRDefault="00D87F3E" w:rsidP="00D87F3E">
      <w:pPr>
        <w:pStyle w:val="ListParagraph"/>
        <w:numPr>
          <w:ilvl w:val="0"/>
          <w:numId w:val="3"/>
        </w:numPr>
      </w:pPr>
      <w:r>
        <w:t xml:space="preserve">Sorting, searching, </w:t>
      </w:r>
      <w:r w:rsidR="002B62DA">
        <w:t>and filtering</w:t>
      </w:r>
      <w:r>
        <w:t xml:space="preserve"> to the display tables of the data as HTML.</w:t>
      </w:r>
    </w:p>
    <w:p w14:paraId="7FF508A8" w14:textId="4F9954BE" w:rsidR="002B62DA" w:rsidRDefault="002B62DA" w:rsidP="00D87F3E">
      <w:pPr>
        <w:pStyle w:val="ListParagraph"/>
        <w:numPr>
          <w:ilvl w:val="0"/>
          <w:numId w:val="3"/>
        </w:numPr>
      </w:pPr>
      <w:r>
        <w:t>The first line drugs could be a drop down of existing drugs in the database rather than adding names of drugs. This will avoid the chance of causing errors with the interaction feature.</w:t>
      </w:r>
    </w:p>
    <w:p w14:paraId="4854C9E6" w14:textId="77777777" w:rsidR="002B62DA" w:rsidRDefault="002B62DA" w:rsidP="00D87F3E">
      <w:pPr>
        <w:pStyle w:val="ListParagraph"/>
        <w:numPr>
          <w:ilvl w:val="0"/>
          <w:numId w:val="3"/>
        </w:numPr>
      </w:pPr>
      <w:r>
        <w:t>The linking between data in tables was also discussed it was suggested that the pathogens could have relationships to the drugs.</w:t>
      </w:r>
    </w:p>
    <w:p w14:paraId="3015CE55" w14:textId="24342447" w:rsidR="002B62DA" w:rsidRDefault="002B62DA" w:rsidP="002B62DA">
      <w:r>
        <w:t xml:space="preserve">Final deployment was discussed and hosting options were looked at but still no solid choice yet as I still need experience in this area. The future of this project was discussed and possible features that could be added after the project is handed in to the University such as the ability of drug types and hosting the NHS database of drugs.  </w:t>
      </w:r>
    </w:p>
    <w:p w14:paraId="5823DABB" w14:textId="77777777" w:rsidR="00D87F3E" w:rsidRPr="00D87F3E" w:rsidRDefault="00D87F3E" w:rsidP="00D87F3E"/>
    <w:sectPr w:rsidR="00D87F3E" w:rsidRPr="00D87F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90782"/>
    <w:multiLevelType w:val="hybridMultilevel"/>
    <w:tmpl w:val="709A60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nsid w:val="170306EE"/>
    <w:multiLevelType w:val="hybridMultilevel"/>
    <w:tmpl w:val="F1D8A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FE1B73"/>
    <w:multiLevelType w:val="hybridMultilevel"/>
    <w:tmpl w:val="5F36F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633FDE"/>
    <w:rsid w:val="00091154"/>
    <w:rsid w:val="00147A7D"/>
    <w:rsid w:val="002B62DA"/>
    <w:rsid w:val="00356470"/>
    <w:rsid w:val="005471AB"/>
    <w:rsid w:val="00633FDE"/>
    <w:rsid w:val="006F2559"/>
    <w:rsid w:val="00765F8F"/>
    <w:rsid w:val="00837E99"/>
    <w:rsid w:val="008F2F4E"/>
    <w:rsid w:val="00915D08"/>
    <w:rsid w:val="00987967"/>
    <w:rsid w:val="009E7016"/>
    <w:rsid w:val="00BC7642"/>
    <w:rsid w:val="00C10F2C"/>
    <w:rsid w:val="00D2208F"/>
    <w:rsid w:val="00D87F3E"/>
    <w:rsid w:val="00EB3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DFF8"/>
  <w15:docId w15:val="{77D1F0D1-5B80-4946-8100-D0D7127F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179804DE-21E1-4039-AD28-0CE024C6B20F}"/>
      </w:docPartPr>
      <w:docPartBody>
        <w:p w:rsidR="0070243C" w:rsidRDefault="007E7B6E">
          <w:r w:rsidRPr="000C729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452"/>
    <w:rsid w:val="000514FA"/>
    <w:rsid w:val="00226834"/>
    <w:rsid w:val="00294290"/>
    <w:rsid w:val="00504F3F"/>
    <w:rsid w:val="006B7EAE"/>
    <w:rsid w:val="0070243C"/>
    <w:rsid w:val="007C31A8"/>
    <w:rsid w:val="007E7B6E"/>
    <w:rsid w:val="009B3485"/>
    <w:rsid w:val="00AA2452"/>
    <w:rsid w:val="00AB2F0D"/>
    <w:rsid w:val="00B94210"/>
    <w:rsid w:val="00DF58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7B6E"/>
    <w:rPr>
      <w:color w:val="808080"/>
    </w:rPr>
  </w:style>
  <w:style w:type="paragraph" w:customStyle="1" w:styleId="38D9CFA8F66B4784AB6AD431CAC27703">
    <w:name w:val="38D9CFA8F66B4784AB6AD431CAC27703"/>
    <w:rsid w:val="0070243C"/>
  </w:style>
  <w:style w:type="paragraph" w:customStyle="1" w:styleId="99A2462399A342BF9EE5F7A8259E041D">
    <w:name w:val="99A2462399A342BF9EE5F7A8259E041D"/>
    <w:rsid w:val="007024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Meetings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41</TotalTime>
  <Pages>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Alienware1</dc:creator>
  <cp:keywords/>
  <dc:description/>
  <cp:lastModifiedBy>Matt Watson</cp:lastModifiedBy>
  <cp:revision>6</cp:revision>
  <dcterms:created xsi:type="dcterms:W3CDTF">2015-02-11T14:13:00Z</dcterms:created>
  <dcterms:modified xsi:type="dcterms:W3CDTF">2015-04-16T14:23:00Z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